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83AAC" w14:textId="77777777" w:rsidR="007922F4" w:rsidRDefault="002E092A">
      <w:pPr>
        <w:jc w:val="center"/>
        <w:rPr>
          <w:b/>
          <w:bCs/>
          <w:sz w:val="28"/>
          <w:szCs w:val="33"/>
          <w:u w:val="single"/>
          <w:lang w:eastAsia="en-US"/>
        </w:rPr>
      </w:pPr>
      <w:r>
        <w:rPr>
          <w:b/>
          <w:bCs/>
          <w:sz w:val="28"/>
          <w:szCs w:val="33"/>
          <w:u w:val="single"/>
          <w:lang w:eastAsia="en-US"/>
        </w:rPr>
        <w:t xml:space="preserve"> </w:t>
      </w:r>
    </w:p>
    <w:p w14:paraId="2EBF9F5E" w14:textId="77777777" w:rsidR="00F94933" w:rsidRPr="00A305A4" w:rsidRDefault="003B4C88" w:rsidP="00E458D5">
      <w:pPr>
        <w:jc w:val="center"/>
        <w:rPr>
          <w:b/>
          <w:bCs/>
          <w:szCs w:val="24"/>
          <w:u w:val="single"/>
          <w:lang w:eastAsia="en-US"/>
        </w:rPr>
      </w:pPr>
      <w:r>
        <w:rPr>
          <w:b/>
          <w:bCs/>
          <w:szCs w:val="24"/>
          <w:u w:val="single"/>
          <w:lang w:eastAsia="en-US"/>
        </w:rPr>
        <w:t>12</w:t>
      </w:r>
      <w:r w:rsidRPr="003B4C88">
        <w:rPr>
          <w:b/>
          <w:bCs/>
          <w:szCs w:val="24"/>
          <w:u w:val="single"/>
          <w:vertAlign w:val="superscript"/>
          <w:lang w:eastAsia="en-US"/>
        </w:rPr>
        <w:t>th</w:t>
      </w:r>
      <w:r>
        <w:rPr>
          <w:b/>
          <w:bCs/>
          <w:szCs w:val="24"/>
          <w:u w:val="single"/>
          <w:lang w:eastAsia="en-US"/>
        </w:rPr>
        <w:t xml:space="preserve"> week</w:t>
      </w:r>
      <w:r w:rsidR="00282737" w:rsidRPr="00A305A4">
        <w:rPr>
          <w:b/>
          <w:bCs/>
          <w:szCs w:val="24"/>
          <w:u w:val="single"/>
          <w:lang w:eastAsia="en-US"/>
        </w:rPr>
        <w:t xml:space="preserve"> Exam</w:t>
      </w:r>
      <w:r>
        <w:rPr>
          <w:b/>
          <w:bCs/>
          <w:szCs w:val="24"/>
          <w:u w:val="single"/>
          <w:lang w:eastAsia="en-US"/>
        </w:rPr>
        <w:t>.</w:t>
      </w:r>
      <w:r w:rsidR="00282737" w:rsidRPr="00A305A4">
        <w:rPr>
          <w:b/>
          <w:bCs/>
          <w:szCs w:val="24"/>
          <w:u w:val="single"/>
          <w:lang w:eastAsia="en-US"/>
        </w:rPr>
        <w:t xml:space="preserve">   Time: 1:30 Hour</w:t>
      </w:r>
    </w:p>
    <w:p w14:paraId="0851AC8C" w14:textId="77777777" w:rsidR="00282737" w:rsidRPr="00A305A4" w:rsidRDefault="00641A17" w:rsidP="00B84334">
      <w:pPr>
        <w:jc w:val="center"/>
        <w:rPr>
          <w:b/>
          <w:bCs/>
          <w:szCs w:val="24"/>
          <w:u w:val="single"/>
          <w:lang w:eastAsia="en-US"/>
        </w:rPr>
      </w:pPr>
      <w:r w:rsidRPr="00A305A4">
        <w:rPr>
          <w:b/>
          <w:bCs/>
          <w:szCs w:val="24"/>
          <w:u w:val="single"/>
          <w:lang w:eastAsia="en-US"/>
        </w:rPr>
        <w:t xml:space="preserve">(You can </w:t>
      </w:r>
      <w:r w:rsidR="00282737" w:rsidRPr="00A305A4">
        <w:rPr>
          <w:b/>
          <w:bCs/>
          <w:szCs w:val="24"/>
          <w:u w:val="single"/>
          <w:lang w:eastAsia="en-US"/>
        </w:rPr>
        <w:t>use the text book)</w:t>
      </w:r>
    </w:p>
    <w:p w14:paraId="405530B4" w14:textId="77777777" w:rsidR="002618D0" w:rsidRPr="002618D0" w:rsidRDefault="002618D0" w:rsidP="00F94933">
      <w:pPr>
        <w:jc w:val="center"/>
      </w:pPr>
    </w:p>
    <w:p w14:paraId="1F3A4BEC" w14:textId="77777777" w:rsidR="007922F4" w:rsidRPr="00A305A4" w:rsidRDefault="00332487" w:rsidP="002618D0">
      <w:pPr>
        <w:rPr>
          <w:b/>
          <w:bCs/>
          <w:szCs w:val="24"/>
          <w:u w:val="single"/>
          <w:lang w:eastAsia="en-US"/>
        </w:rPr>
      </w:pPr>
      <w:r w:rsidRPr="00A305A4">
        <w:rPr>
          <w:b/>
          <w:bCs/>
          <w:szCs w:val="24"/>
          <w:u w:val="single"/>
          <w:lang w:eastAsia="en-US"/>
        </w:rPr>
        <w:t xml:space="preserve">Answer </w:t>
      </w:r>
      <w:r w:rsidR="002618D0" w:rsidRPr="00A305A4">
        <w:rPr>
          <w:b/>
          <w:bCs/>
          <w:szCs w:val="24"/>
          <w:u w:val="single"/>
          <w:lang w:eastAsia="en-US"/>
        </w:rPr>
        <w:t>the following questions</w:t>
      </w:r>
    </w:p>
    <w:p w14:paraId="1A7F711B" w14:textId="77777777" w:rsidR="00BC025B" w:rsidRDefault="00B34C19" w:rsidP="00B26319">
      <w:r>
        <w:t>(1)</w:t>
      </w:r>
      <w:r w:rsidR="00B26319">
        <w:t xml:space="preserve"> </w:t>
      </w:r>
      <w:r w:rsidR="00BC025B">
        <w:t xml:space="preserve">An ISP </w:t>
      </w:r>
      <w:r w:rsidR="0072613F">
        <w:t xml:space="preserve">has a </w:t>
      </w:r>
      <w:r w:rsidR="00BC025B">
        <w:t>fixed part of its IP address given by:</w:t>
      </w:r>
      <w:r w:rsidR="0072613F">
        <w:t xml:space="preserve"> </w:t>
      </w:r>
    </w:p>
    <w:p w14:paraId="2622E084" w14:textId="7AFAF586" w:rsidR="00BC025B" w:rsidRPr="00C63D36" w:rsidRDefault="00A33A29" w:rsidP="00A33A29">
      <w:pPr>
        <w:rPr>
          <w:color w:val="FF0000"/>
        </w:rPr>
      </w:pPr>
      <w:r w:rsidRPr="00A33A29">
        <w:t>11001000  00010111  00</w:t>
      </w:r>
      <w:r>
        <w:t>10</w:t>
      </w:r>
      <w:r w:rsidRPr="00A33A29">
        <w:t>000</w:t>
      </w:r>
      <w:r w:rsidR="00C63D36">
        <w:t xml:space="preserve">   </w:t>
      </w:r>
      <w:r w:rsidR="00C63D36" w:rsidRPr="00C63D36">
        <w:rPr>
          <w:color w:val="FF0000"/>
        </w:rPr>
        <w:t>(200.23.32.0/23)</w:t>
      </w:r>
    </w:p>
    <w:p w14:paraId="230BFB47" w14:textId="77777777" w:rsidR="00BC025B" w:rsidRDefault="00BC025B" w:rsidP="00BC025B">
      <w:pPr>
        <w:pStyle w:val="ListParagraph"/>
        <w:numPr>
          <w:ilvl w:val="0"/>
          <w:numId w:val="1"/>
        </w:numPr>
      </w:pPr>
      <w:r>
        <w:t xml:space="preserve">Write down the subnet mask IP address of this subnet. </w:t>
      </w:r>
    </w:p>
    <w:p w14:paraId="1DB385AC" w14:textId="3401C758" w:rsidR="00BC025B" w:rsidRDefault="00BC025B" w:rsidP="00BC025B">
      <w:pPr>
        <w:pStyle w:val="ListParagraph"/>
        <w:numPr>
          <w:ilvl w:val="0"/>
          <w:numId w:val="1"/>
        </w:numPr>
      </w:pPr>
      <w:r>
        <w:t>How many different IP's under this subnet?</w:t>
      </w:r>
      <w:r w:rsidR="00C63D36">
        <w:t xml:space="preserve">  2^9 </w:t>
      </w:r>
      <w:r w:rsidR="00C63D36">
        <w:sym w:font="Wingdings" w:char="F0E0"/>
      </w:r>
      <w:r w:rsidR="00C63D36">
        <w:t xml:space="preserve"> 512</w:t>
      </w:r>
    </w:p>
    <w:p w14:paraId="0B1BD7C7" w14:textId="77777777" w:rsidR="00FB6E91" w:rsidRDefault="0072613F" w:rsidP="0021080A">
      <w:pPr>
        <w:pStyle w:val="ListParagraph"/>
        <w:numPr>
          <w:ilvl w:val="0"/>
          <w:numId w:val="1"/>
        </w:numPr>
      </w:pPr>
      <w:r>
        <w:t>If this ISP wants</w:t>
      </w:r>
      <w:r w:rsidR="00994738">
        <w:t xml:space="preserve"> to divide its IP addresses to </w:t>
      </w:r>
      <w:r w:rsidR="00BC025B">
        <w:t>4</w:t>
      </w:r>
      <w:r w:rsidR="00EE456E">
        <w:t xml:space="preserve"> </w:t>
      </w:r>
      <w:r w:rsidR="00CE2095">
        <w:t>institutions</w:t>
      </w:r>
      <w:r>
        <w:t>, explain how that will be done and what will be the IP su</w:t>
      </w:r>
      <w:r w:rsidR="00A33A29">
        <w:t>bnet address of each one?</w:t>
      </w:r>
    </w:p>
    <w:p w14:paraId="46319AED" w14:textId="77777777" w:rsidR="00F1571B" w:rsidRDefault="00F1571B"/>
    <w:p w14:paraId="78114153" w14:textId="77777777" w:rsidR="00FB6E91" w:rsidRDefault="00B34C19" w:rsidP="00F1571B">
      <w:r>
        <w:t xml:space="preserve">(2) </w:t>
      </w:r>
    </w:p>
    <w:p w14:paraId="4903F514" w14:textId="77777777" w:rsidR="00B34C19" w:rsidRPr="00B34C19" w:rsidRDefault="00B34C19" w:rsidP="00B34C19">
      <w:pPr>
        <w:ind w:right="-720"/>
        <w:rPr>
          <w:bCs/>
        </w:rPr>
      </w:pPr>
      <w:r w:rsidRPr="00B34C19">
        <w:rPr>
          <w:bCs/>
        </w:rPr>
        <w:t xml:space="preserve">For a sender and receiver hosts A and B (packets from A, acknowledgements from B).                     </w:t>
      </w:r>
    </w:p>
    <w:p w14:paraId="37DDD7B5" w14:textId="77777777" w:rsidR="00B34C19" w:rsidRPr="00B34C19" w:rsidRDefault="00B34C19" w:rsidP="0021080A">
      <w:pPr>
        <w:ind w:right="-720"/>
        <w:rPr>
          <w:bCs/>
        </w:rPr>
      </w:pPr>
      <w:r w:rsidRPr="00B34C19">
        <w:rPr>
          <w:bCs/>
        </w:rPr>
        <w:t xml:space="preserve"> Assume the pipeline window size is </w:t>
      </w:r>
      <w:r w:rsidR="00154F40">
        <w:rPr>
          <w:b/>
          <w:bCs/>
        </w:rPr>
        <w:t>4</w:t>
      </w:r>
      <w:r w:rsidR="00154F40">
        <w:rPr>
          <w:bCs/>
        </w:rPr>
        <w:t xml:space="preserve">. </w:t>
      </w:r>
      <w:r w:rsidRPr="00B34C19">
        <w:rPr>
          <w:b/>
          <w:bCs/>
        </w:rPr>
        <w:t>Show the time diagram</w:t>
      </w:r>
      <w:r w:rsidRPr="00B34C19">
        <w:rPr>
          <w:bCs/>
        </w:rPr>
        <w:t xml:space="preserve"> for a sequence of </w:t>
      </w:r>
      <w:r w:rsidR="00154F40">
        <w:rPr>
          <w:b/>
          <w:bCs/>
        </w:rPr>
        <w:t>5</w:t>
      </w:r>
      <w:r w:rsidRPr="00B34C19">
        <w:rPr>
          <w:bCs/>
        </w:rPr>
        <w:t xml:space="preserve"> packets for </w:t>
      </w:r>
      <w:r w:rsidR="0021080A">
        <w:rPr>
          <w:bCs/>
        </w:rPr>
        <w:t xml:space="preserve">both </w:t>
      </w:r>
      <w:r w:rsidRPr="00B34C19">
        <w:rPr>
          <w:bCs/>
        </w:rPr>
        <w:t>the “</w:t>
      </w:r>
      <w:r w:rsidRPr="00B34C19">
        <w:rPr>
          <w:b/>
          <w:bCs/>
        </w:rPr>
        <w:t>GBN</w:t>
      </w:r>
      <w:r w:rsidRPr="00B34C19">
        <w:rPr>
          <w:bCs/>
        </w:rPr>
        <w:t xml:space="preserve">” </w:t>
      </w:r>
      <w:r w:rsidR="00506EE8">
        <w:rPr>
          <w:bCs/>
        </w:rPr>
        <w:t>and "</w:t>
      </w:r>
      <w:r w:rsidR="00506EE8" w:rsidRPr="00506EE8">
        <w:rPr>
          <w:b/>
        </w:rPr>
        <w:t>SR</w:t>
      </w:r>
      <w:r w:rsidR="00506EE8">
        <w:rPr>
          <w:bCs/>
        </w:rPr>
        <w:t xml:space="preserve">" </w:t>
      </w:r>
      <w:r w:rsidR="009C6CDD">
        <w:rPr>
          <w:bCs/>
        </w:rPr>
        <w:t>pipelining protocol</w:t>
      </w:r>
      <w:r w:rsidR="00506EE8">
        <w:rPr>
          <w:bCs/>
        </w:rPr>
        <w:t>s</w:t>
      </w:r>
      <w:r w:rsidR="009C6CDD">
        <w:rPr>
          <w:bCs/>
        </w:rPr>
        <w:t xml:space="preserve"> in the following cases</w:t>
      </w:r>
      <w:r w:rsidR="001E1C10">
        <w:rPr>
          <w:bCs/>
        </w:rPr>
        <w:t>:</w:t>
      </w:r>
      <w:r w:rsidRPr="00B34C19">
        <w:rPr>
          <w:bCs/>
        </w:rPr>
        <w:t xml:space="preserve"> </w:t>
      </w:r>
    </w:p>
    <w:p w14:paraId="54A9139E" w14:textId="77777777" w:rsidR="00B34C19" w:rsidRPr="00B34C19" w:rsidRDefault="0021080A" w:rsidP="00B34C19">
      <w:pPr>
        <w:ind w:right="-720"/>
        <w:rPr>
          <w:bCs/>
        </w:rPr>
      </w:pPr>
      <w:r>
        <w:rPr>
          <w:bCs/>
        </w:rPr>
        <w:t xml:space="preserve">(a) </w:t>
      </w:r>
      <w:r w:rsidR="00B34C19" w:rsidRPr="00B34C19">
        <w:rPr>
          <w:bCs/>
        </w:rPr>
        <w:t xml:space="preserve">First packet only is lost  </w:t>
      </w:r>
    </w:p>
    <w:p w14:paraId="75627E92" w14:textId="77777777" w:rsidR="00B34C19" w:rsidRPr="00B34C19" w:rsidRDefault="0021080A" w:rsidP="00B34C19">
      <w:pPr>
        <w:ind w:right="-720"/>
        <w:rPr>
          <w:bCs/>
        </w:rPr>
      </w:pPr>
      <w:r>
        <w:rPr>
          <w:bCs/>
        </w:rPr>
        <w:t xml:space="preserve">(b) </w:t>
      </w:r>
      <w:r w:rsidR="00837620">
        <w:rPr>
          <w:bCs/>
        </w:rPr>
        <w:t xml:space="preserve">Acknowledgement of first </w:t>
      </w:r>
      <w:r w:rsidR="00B34C19" w:rsidRPr="00B34C19">
        <w:rPr>
          <w:bCs/>
        </w:rPr>
        <w:t>packet is lost.</w:t>
      </w:r>
    </w:p>
    <w:p w14:paraId="5E9E8FA3" w14:textId="77777777" w:rsidR="00B34C19" w:rsidRPr="00B34C19" w:rsidRDefault="00B34C19" w:rsidP="00154F40">
      <w:pPr>
        <w:ind w:right="-720"/>
        <w:rPr>
          <w:bCs/>
        </w:rPr>
      </w:pPr>
      <w:r w:rsidRPr="00B34C19">
        <w:rPr>
          <w:bCs/>
        </w:rPr>
        <w:t xml:space="preserve">(Work until all the </w:t>
      </w:r>
      <w:r w:rsidR="00154F40">
        <w:rPr>
          <w:bCs/>
        </w:rPr>
        <w:t>5</w:t>
      </w:r>
      <w:r w:rsidRPr="00B34C19">
        <w:rPr>
          <w:bCs/>
        </w:rPr>
        <w:t xml:space="preserve"> pack</w:t>
      </w:r>
      <w:r w:rsidR="009C6CDD">
        <w:rPr>
          <w:bCs/>
        </w:rPr>
        <w:t>ets have been delivered and Acknowledged</w:t>
      </w:r>
      <w:r w:rsidRPr="00B34C19">
        <w:rPr>
          <w:bCs/>
        </w:rPr>
        <w:t xml:space="preserve"> </w:t>
      </w:r>
      <w:r w:rsidRPr="009C6CDD">
        <w:rPr>
          <w:b/>
        </w:rPr>
        <w:t>assuming no further problems occurred in the system</w:t>
      </w:r>
      <w:r w:rsidR="001E1C10">
        <w:rPr>
          <w:bCs/>
        </w:rPr>
        <w:t xml:space="preserve"> </w:t>
      </w:r>
      <w:r w:rsidR="001E1C10" w:rsidRPr="001E1C10">
        <w:rPr>
          <w:b/>
        </w:rPr>
        <w:t>after each case</w:t>
      </w:r>
      <w:r w:rsidRPr="00B34C19">
        <w:rPr>
          <w:bCs/>
        </w:rPr>
        <w:t>).</w:t>
      </w:r>
    </w:p>
    <w:p w14:paraId="03F94FF0" w14:textId="77777777" w:rsidR="00F1571B" w:rsidRDefault="00F1571B" w:rsidP="00B34C19">
      <w:pPr>
        <w:ind w:right="-720"/>
      </w:pPr>
    </w:p>
    <w:p w14:paraId="0E7C56FF" w14:textId="77777777" w:rsidR="00BC0AFF" w:rsidRPr="00741E50" w:rsidRDefault="00B34C19" w:rsidP="00BC0AFF">
      <w:pPr>
        <w:ind w:right="-720"/>
        <w:rPr>
          <w:b/>
          <w:bCs/>
        </w:rPr>
      </w:pPr>
      <w:r>
        <w:t xml:space="preserve">(3) </w:t>
      </w:r>
      <w:r w:rsidR="00BC0AFF" w:rsidRPr="00BC0AFF">
        <w:rPr>
          <w:bCs/>
        </w:rPr>
        <w:t xml:space="preserve">For a TCP congestion control system, answer the following questions. </w:t>
      </w:r>
      <w:r w:rsidR="00BC0AFF" w:rsidRPr="00BC0AFF">
        <w:rPr>
          <w:b/>
          <w:bCs/>
          <w:u w:val="single"/>
        </w:rPr>
        <w:t xml:space="preserve">In all cases, provide   a short discussion justifying your </w:t>
      </w:r>
      <w:r w:rsidR="00BC0AFF" w:rsidRPr="00741E50">
        <w:rPr>
          <w:b/>
          <w:bCs/>
          <w:u w:val="single"/>
        </w:rPr>
        <w:t>answer</w:t>
      </w:r>
      <w:r w:rsidR="00741E50" w:rsidRPr="00741E50">
        <w:rPr>
          <w:b/>
          <w:bCs/>
          <w:u w:val="single"/>
        </w:rPr>
        <w:t xml:space="preserve"> and show the figure:</w:t>
      </w:r>
    </w:p>
    <w:p w14:paraId="53223FF0" w14:textId="77777777" w:rsidR="00BC0AFF" w:rsidRPr="00BC0AFF" w:rsidRDefault="00BC0AFF" w:rsidP="00901800">
      <w:pPr>
        <w:ind w:right="-720"/>
        <w:rPr>
          <w:bCs/>
        </w:rPr>
      </w:pPr>
      <w:r w:rsidRPr="00BC0AFF">
        <w:rPr>
          <w:bCs/>
        </w:rPr>
        <w:t xml:space="preserve">(i) The system starts transmission with ConWin=1MSS, and stays for </w:t>
      </w:r>
      <w:r w:rsidR="0021080A">
        <w:rPr>
          <w:bCs/>
        </w:rPr>
        <w:t>5</w:t>
      </w:r>
      <w:r w:rsidRPr="00BC0AFF">
        <w:rPr>
          <w:bCs/>
        </w:rPr>
        <w:t xml:space="preserve"> rounds without loss,  </w:t>
      </w:r>
    </w:p>
    <w:p w14:paraId="63FBC914" w14:textId="77777777" w:rsidR="00BC0AFF" w:rsidRPr="009C6CDD" w:rsidRDefault="00BC0AFF" w:rsidP="009C6CDD">
      <w:pPr>
        <w:ind w:left="60" w:right="-720"/>
        <w:rPr>
          <w:b/>
        </w:rPr>
      </w:pPr>
      <w:r w:rsidRPr="009C6CDD">
        <w:rPr>
          <w:b/>
        </w:rPr>
        <w:t xml:space="preserve"> </w:t>
      </w:r>
      <w:r w:rsidR="009C6CDD" w:rsidRPr="009C6CDD">
        <w:rPr>
          <w:b/>
        </w:rPr>
        <w:t>S</w:t>
      </w:r>
      <w:r w:rsidRPr="009C6CDD">
        <w:rPr>
          <w:b/>
        </w:rPr>
        <w:t xml:space="preserve">ketch </w:t>
      </w:r>
      <w:r w:rsidR="001E1C10">
        <w:rPr>
          <w:b/>
        </w:rPr>
        <w:t xml:space="preserve">and explain </w:t>
      </w:r>
      <w:r w:rsidRPr="009C6CDD">
        <w:rPr>
          <w:b/>
        </w:rPr>
        <w:t xml:space="preserve">the congestion control system behavior.                                                              </w:t>
      </w:r>
    </w:p>
    <w:p w14:paraId="4D5DFDE0" w14:textId="77777777" w:rsidR="00BC0AFF" w:rsidRPr="00BC0AFF" w:rsidRDefault="009C6CDD" w:rsidP="00901800">
      <w:pPr>
        <w:ind w:right="-720"/>
        <w:rPr>
          <w:bCs/>
        </w:rPr>
      </w:pPr>
      <w:r>
        <w:rPr>
          <w:bCs/>
        </w:rPr>
        <w:t xml:space="preserve">(ii) At round </w:t>
      </w:r>
      <w:r w:rsidR="0021080A">
        <w:rPr>
          <w:bCs/>
        </w:rPr>
        <w:t>5</w:t>
      </w:r>
      <w:r>
        <w:rPr>
          <w:bCs/>
        </w:rPr>
        <w:t xml:space="preserve">, </w:t>
      </w:r>
      <w:r w:rsidR="0021080A">
        <w:rPr>
          <w:bCs/>
        </w:rPr>
        <w:t xml:space="preserve">a 3 duplicate Ack </w:t>
      </w:r>
      <w:r w:rsidR="00BC0AFF" w:rsidRPr="00BC0AFF">
        <w:rPr>
          <w:bCs/>
        </w:rPr>
        <w:t xml:space="preserve">occurred. Explain </w:t>
      </w:r>
      <w:r w:rsidR="00741E50">
        <w:rPr>
          <w:bCs/>
        </w:rPr>
        <w:t xml:space="preserve">(and draw) </w:t>
      </w:r>
      <w:r w:rsidR="00BC0AFF" w:rsidRPr="00BC0AFF">
        <w:rPr>
          <w:bCs/>
        </w:rPr>
        <w:t>what will ha</w:t>
      </w:r>
      <w:r w:rsidR="00741E50">
        <w:rPr>
          <w:bCs/>
        </w:rPr>
        <w:t xml:space="preserve">ppen until the CongWin reaches </w:t>
      </w:r>
      <w:r w:rsidR="0021080A">
        <w:rPr>
          <w:bCs/>
        </w:rPr>
        <w:t>32</w:t>
      </w:r>
      <w:r w:rsidR="00BC0AFF" w:rsidRPr="00BC0AFF">
        <w:rPr>
          <w:bCs/>
        </w:rPr>
        <w:t xml:space="preserve">MSS (what will be the round number </w:t>
      </w:r>
      <w:r w:rsidR="001E1C10" w:rsidRPr="001E1C10">
        <w:rPr>
          <w:bCs/>
          <w:i/>
          <w:iCs/>
        </w:rPr>
        <w:t>T</w:t>
      </w:r>
      <w:r w:rsidR="001E1C10">
        <w:rPr>
          <w:bCs/>
        </w:rPr>
        <w:t xml:space="preserve"> </w:t>
      </w:r>
      <w:r w:rsidR="00BC0AFF" w:rsidRPr="00BC0AFF">
        <w:rPr>
          <w:bCs/>
        </w:rPr>
        <w:t xml:space="preserve">in this case?)                            </w:t>
      </w:r>
    </w:p>
    <w:p w14:paraId="29E14CA6" w14:textId="77777777" w:rsidR="00BC0AFF" w:rsidRPr="00BC0AFF" w:rsidRDefault="00154F40" w:rsidP="009C6CDD">
      <w:pPr>
        <w:ind w:right="-720"/>
        <w:rPr>
          <w:bCs/>
        </w:rPr>
      </w:pPr>
      <w:r>
        <w:rPr>
          <w:bCs/>
        </w:rPr>
        <w:t xml:space="preserve">(iii) Assume that a time out </w:t>
      </w:r>
      <w:r w:rsidR="001E1C10">
        <w:rPr>
          <w:bCs/>
        </w:rPr>
        <w:t xml:space="preserve">occurred at </w:t>
      </w:r>
      <w:r w:rsidR="00901800">
        <w:rPr>
          <w:bCs/>
        </w:rPr>
        <w:t xml:space="preserve">this time </w:t>
      </w:r>
      <w:r w:rsidR="001E1C10" w:rsidRPr="001E1C10">
        <w:rPr>
          <w:bCs/>
          <w:i/>
          <w:iCs/>
        </w:rPr>
        <w:t>T</w:t>
      </w:r>
      <w:r w:rsidR="00BC0AFF" w:rsidRPr="00BC0AFF">
        <w:rPr>
          <w:bCs/>
        </w:rPr>
        <w:t xml:space="preserve">, explain what will happen until  </w:t>
      </w:r>
    </w:p>
    <w:p w14:paraId="434640B7" w14:textId="77777777" w:rsidR="00B34C19" w:rsidRPr="00B34C19" w:rsidRDefault="00BC0AFF" w:rsidP="009E4853">
      <w:pPr>
        <w:ind w:left="60" w:right="-720"/>
        <w:rPr>
          <w:bCs/>
        </w:rPr>
      </w:pPr>
      <w:r w:rsidRPr="00BC0AFF">
        <w:rPr>
          <w:bCs/>
        </w:rPr>
        <w:t xml:space="preserve">  the CongWin reaches </w:t>
      </w:r>
      <w:r w:rsidR="0021080A">
        <w:rPr>
          <w:bCs/>
        </w:rPr>
        <w:t>32</w:t>
      </w:r>
      <w:r w:rsidRPr="00BC0AFF">
        <w:rPr>
          <w:bCs/>
        </w:rPr>
        <w:t xml:space="preserve">MSS  again.                                                                      </w:t>
      </w:r>
    </w:p>
    <w:sectPr w:rsidR="00B34C19" w:rsidRPr="00B34C19" w:rsidSect="00063280">
      <w:headerReference w:type="default" r:id="rId7"/>
      <w:pgSz w:w="11909" w:h="16834" w:code="9"/>
      <w:pgMar w:top="1440" w:right="1419" w:bottom="1134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55648" w14:textId="77777777" w:rsidR="00040C2D" w:rsidRDefault="00040C2D">
      <w:r>
        <w:separator/>
      </w:r>
    </w:p>
  </w:endnote>
  <w:endnote w:type="continuationSeparator" w:id="0">
    <w:p w14:paraId="2206D0A3" w14:textId="77777777" w:rsidR="00040C2D" w:rsidRDefault="00040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B9FBB" w14:textId="77777777" w:rsidR="00040C2D" w:rsidRDefault="00040C2D">
      <w:r>
        <w:separator/>
      </w:r>
    </w:p>
  </w:footnote>
  <w:footnote w:type="continuationSeparator" w:id="0">
    <w:p w14:paraId="296B9B06" w14:textId="77777777" w:rsidR="00040C2D" w:rsidRDefault="00040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9ACEE" w14:textId="69382235" w:rsidR="007922F4" w:rsidRDefault="00DE7801">
    <w:pPr>
      <w:rPr>
        <w:b/>
        <w:bCs/>
        <w:smallCaps/>
        <w:szCs w:val="30"/>
      </w:rPr>
    </w:pPr>
    <w:r>
      <w:rPr>
        <w:b/>
        <w:bCs/>
        <w:smallCaps/>
        <w:noProof/>
        <w:szCs w:val="30"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5A95745" wp14:editId="16D7A095">
              <wp:simplePos x="0" y="0"/>
              <wp:positionH relativeFrom="page">
                <wp:posOffset>851535</wp:posOffset>
              </wp:positionH>
              <wp:positionV relativeFrom="paragraph">
                <wp:posOffset>2540</wp:posOffset>
              </wp:positionV>
              <wp:extent cx="3657600" cy="91440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86214" w14:textId="77777777" w:rsidR="007922F4" w:rsidRDefault="007922F4">
                          <w:pPr>
                            <w:jc w:val="center"/>
                            <w:rPr>
                              <w:b/>
                              <w:bCs/>
                              <w:smallCaps/>
                              <w:sz w:val="26"/>
                              <w:szCs w:val="30"/>
                            </w:rPr>
                          </w:pPr>
                          <w:smartTag w:uri="urn:schemas-microsoft-com:office:smarttags" w:element="PlaceName">
                            <w:r>
                              <w:rPr>
                                <w:b/>
                                <w:bCs/>
                                <w:smallCaps/>
                                <w:sz w:val="26"/>
                                <w:szCs w:val="30"/>
                              </w:rPr>
                              <w:t>Arab</w:t>
                            </w:r>
                          </w:smartTag>
                          <w:r>
                            <w:rPr>
                              <w:b/>
                              <w:bCs/>
                              <w:smallCaps/>
                              <w:sz w:val="26"/>
                              <w:szCs w:val="30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b/>
                                <w:bCs/>
                                <w:smallCaps/>
                                <w:sz w:val="26"/>
                                <w:szCs w:val="30"/>
                              </w:rPr>
                              <w:t>Academy</w:t>
                            </w:r>
                          </w:smartTag>
                          <w:r>
                            <w:rPr>
                              <w:b/>
                              <w:bCs/>
                              <w:smallCaps/>
                              <w:sz w:val="26"/>
                              <w:szCs w:val="30"/>
                            </w:rPr>
                            <w:t xml:space="preserve"> for Science &amp;Technology &amp; Maritime Transport – </w:t>
                          </w:r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b/>
                                  <w:bCs/>
                                  <w:smallCaps/>
                                  <w:sz w:val="26"/>
                                  <w:szCs w:val="30"/>
                                </w:rPr>
                                <w:t>Cairo</w:t>
                              </w:r>
                            </w:smartTag>
                          </w:smartTag>
                          <w:r>
                            <w:rPr>
                              <w:b/>
                              <w:bCs/>
                              <w:smallCaps/>
                              <w:sz w:val="26"/>
                              <w:szCs w:val="30"/>
                            </w:rPr>
                            <w:t xml:space="preserve"> Branch</w:t>
                          </w:r>
                        </w:p>
                        <w:p w14:paraId="65878D2D" w14:textId="77777777" w:rsidR="007922F4" w:rsidRPr="00A305A4" w:rsidRDefault="0081318B" w:rsidP="00B34C19">
                          <w:pPr>
                            <w:pStyle w:val="Heading2"/>
                            <w:jc w:val="center"/>
                            <w:rPr>
                              <w:rFonts w:ascii="Arial" w:hAnsi="Arial"/>
                              <w:sz w:val="22"/>
                              <w:szCs w:val="22"/>
                            </w:rPr>
                          </w:pPr>
                          <w:r w:rsidRPr="00A305A4">
                            <w:rPr>
                              <w:sz w:val="22"/>
                              <w:szCs w:val="22"/>
                            </w:rPr>
                            <w:t>C</w:t>
                          </w:r>
                          <w:r w:rsidR="00B34C19">
                            <w:rPr>
                              <w:sz w:val="22"/>
                              <w:szCs w:val="22"/>
                            </w:rPr>
                            <w:t>E</w:t>
                          </w:r>
                          <w:r w:rsidR="00A33A29">
                            <w:rPr>
                              <w:sz w:val="22"/>
                              <w:szCs w:val="22"/>
                            </w:rPr>
                            <w:t>4</w:t>
                          </w:r>
                          <w:r w:rsidR="00641A17" w:rsidRPr="00A305A4">
                            <w:rPr>
                              <w:sz w:val="22"/>
                              <w:szCs w:val="22"/>
                            </w:rPr>
                            <w:t>31</w:t>
                          </w:r>
                          <w:r w:rsidR="007922F4" w:rsidRPr="00A305A4">
                            <w:rPr>
                              <w:sz w:val="22"/>
                              <w:szCs w:val="22"/>
                            </w:rPr>
                            <w:t xml:space="preserve">: </w:t>
                          </w:r>
                          <w:r w:rsidRPr="00A305A4"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Computer Networks</w:t>
                          </w:r>
                        </w:p>
                        <w:p w14:paraId="1C3FF77A" w14:textId="77777777" w:rsidR="00641A17" w:rsidRPr="00A305A4" w:rsidRDefault="00110A91" w:rsidP="0030398E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A305A4">
                            <w:rPr>
                              <w:sz w:val="22"/>
                              <w:szCs w:val="22"/>
                            </w:rPr>
                            <w:t xml:space="preserve">Dr. Mohamed Waleed Fakhr       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A957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05pt;margin-top:.2pt;width:4in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" stroked="f" strokecolor="white">
              <v:textbox inset=".5mm,,.5mm">
                <w:txbxContent>
                  <w:p w14:paraId="5E686214" w14:textId="77777777" w:rsidR="007922F4" w:rsidRDefault="007922F4">
                    <w:pPr>
                      <w:jc w:val="center"/>
                      <w:rPr>
                        <w:b/>
                        <w:bCs/>
                        <w:smallCaps/>
                        <w:sz w:val="26"/>
                        <w:szCs w:val="30"/>
                      </w:rPr>
                    </w:pPr>
                    <w:smartTag w:uri="urn:schemas-microsoft-com:office:smarttags" w:element="PlaceName">
                      <w:r>
                        <w:rPr>
                          <w:b/>
                          <w:bCs/>
                          <w:smallCaps/>
                          <w:sz w:val="26"/>
                          <w:szCs w:val="30"/>
                        </w:rPr>
                        <w:t>Arab</w:t>
                      </w:r>
                    </w:smartTag>
                    <w:r>
                      <w:rPr>
                        <w:b/>
                        <w:bCs/>
                        <w:smallCaps/>
                        <w:sz w:val="26"/>
                        <w:szCs w:val="30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b/>
                          <w:bCs/>
                          <w:smallCaps/>
                          <w:sz w:val="26"/>
                          <w:szCs w:val="30"/>
                        </w:rPr>
                        <w:t>Academy</w:t>
                      </w:r>
                    </w:smartTag>
                    <w:r>
                      <w:rPr>
                        <w:b/>
                        <w:bCs/>
                        <w:smallCaps/>
                        <w:sz w:val="26"/>
                        <w:szCs w:val="30"/>
                      </w:rPr>
                      <w:t xml:space="preserve"> for Science &amp;Technology &amp; Maritime Transport – </w:t>
                    </w:r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b/>
                            <w:bCs/>
                            <w:smallCaps/>
                            <w:sz w:val="26"/>
                            <w:szCs w:val="30"/>
                          </w:rPr>
                          <w:t>Cairo</w:t>
                        </w:r>
                      </w:smartTag>
                    </w:smartTag>
                    <w:r>
                      <w:rPr>
                        <w:b/>
                        <w:bCs/>
                        <w:smallCaps/>
                        <w:sz w:val="26"/>
                        <w:szCs w:val="30"/>
                      </w:rPr>
                      <w:t xml:space="preserve"> Branch</w:t>
                    </w:r>
                  </w:p>
                  <w:p w14:paraId="65878D2D" w14:textId="77777777" w:rsidR="007922F4" w:rsidRPr="00A305A4" w:rsidRDefault="0081318B" w:rsidP="00B34C19">
                    <w:pPr>
                      <w:pStyle w:val="Heading2"/>
                      <w:jc w:val="center"/>
                      <w:rPr>
                        <w:rFonts w:ascii="Arial" w:hAnsi="Arial"/>
                        <w:sz w:val="22"/>
                        <w:szCs w:val="22"/>
                      </w:rPr>
                    </w:pPr>
                    <w:r w:rsidRPr="00A305A4">
                      <w:rPr>
                        <w:sz w:val="22"/>
                        <w:szCs w:val="22"/>
                      </w:rPr>
                      <w:t>C</w:t>
                    </w:r>
                    <w:r w:rsidR="00B34C19">
                      <w:rPr>
                        <w:sz w:val="22"/>
                        <w:szCs w:val="22"/>
                      </w:rPr>
                      <w:t>E</w:t>
                    </w:r>
                    <w:r w:rsidR="00A33A29">
                      <w:rPr>
                        <w:sz w:val="22"/>
                        <w:szCs w:val="22"/>
                      </w:rPr>
                      <w:t>4</w:t>
                    </w:r>
                    <w:r w:rsidR="00641A17" w:rsidRPr="00A305A4">
                      <w:rPr>
                        <w:sz w:val="22"/>
                        <w:szCs w:val="22"/>
                      </w:rPr>
                      <w:t>31</w:t>
                    </w:r>
                    <w:r w:rsidR="007922F4" w:rsidRPr="00A305A4">
                      <w:rPr>
                        <w:sz w:val="22"/>
                        <w:szCs w:val="22"/>
                      </w:rPr>
                      <w:t xml:space="preserve">: </w:t>
                    </w:r>
                    <w:r w:rsidRPr="00A305A4">
                      <w:rPr>
                        <w:rFonts w:ascii="Arial" w:hAnsi="Arial"/>
                        <w:sz w:val="22"/>
                        <w:szCs w:val="22"/>
                      </w:rPr>
                      <w:t>Computer Networks</w:t>
                    </w:r>
                  </w:p>
                  <w:p w14:paraId="1C3FF77A" w14:textId="77777777" w:rsidR="00641A17" w:rsidRPr="00A305A4" w:rsidRDefault="00110A91" w:rsidP="0030398E">
                    <w:pPr>
                      <w:rPr>
                        <w:sz w:val="22"/>
                        <w:szCs w:val="22"/>
                      </w:rPr>
                    </w:pPr>
                    <w:r w:rsidRPr="00A305A4">
                      <w:rPr>
                        <w:sz w:val="22"/>
                        <w:szCs w:val="22"/>
                      </w:rPr>
                      <w:t xml:space="preserve">Dr. Mohamed Waleed Fakhr      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b/>
        <w:bCs/>
        <w:smallCaps/>
        <w:noProof/>
        <w:szCs w:val="3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85CFF4" wp14:editId="5D4DC0B4">
              <wp:simplePos x="0" y="0"/>
              <wp:positionH relativeFrom="page">
                <wp:posOffset>508635</wp:posOffset>
              </wp:positionH>
              <wp:positionV relativeFrom="paragraph">
                <wp:posOffset>-111760</wp:posOffset>
              </wp:positionV>
              <wp:extent cx="6515100" cy="9628505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6285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5C9C31" id="Rectangle 3" o:spid="_x0000_s1026" style="position:absolute;margin-left:40.05pt;margin-top:-8.8pt;width:513pt;height:758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" filled="f">
              <w10:wrap anchorx="page"/>
            </v:rect>
          </w:pict>
        </mc:Fallback>
      </mc:AlternateContent>
    </w:r>
    <w:r>
      <w:rPr>
        <w:b/>
        <w:bCs/>
        <w:smallCaps/>
        <w:noProof/>
        <w:szCs w:val="30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878DF9" wp14:editId="27FFA61D">
              <wp:simplePos x="0" y="0"/>
              <wp:positionH relativeFrom="page">
                <wp:posOffset>4737735</wp:posOffset>
              </wp:positionH>
              <wp:positionV relativeFrom="paragraph">
                <wp:posOffset>2540</wp:posOffset>
              </wp:positionV>
              <wp:extent cx="2103120" cy="8229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3120" cy="822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BD99B1" w14:textId="77777777" w:rsidR="007922F4" w:rsidRPr="00767923" w:rsidRDefault="00A33A29">
                          <w:pPr>
                            <w:pStyle w:val="Heading2"/>
                            <w:jc w:val="center"/>
                            <w:rPr>
                              <w:smallCaps/>
                              <w:szCs w:val="24"/>
                            </w:rPr>
                          </w:pPr>
                          <w:r>
                            <w:rPr>
                              <w:smallCaps/>
                              <w:szCs w:val="24"/>
                            </w:rPr>
                            <w:t>First</w:t>
                          </w:r>
                          <w:r w:rsidR="007922F4" w:rsidRPr="00767923">
                            <w:rPr>
                              <w:smallCaps/>
                              <w:szCs w:val="24"/>
                            </w:rPr>
                            <w:t xml:space="preserve"> Semester</w:t>
                          </w:r>
                        </w:p>
                        <w:p w14:paraId="7EBDE926" w14:textId="77777777" w:rsidR="007922F4" w:rsidRDefault="007922F4" w:rsidP="00B84334">
                          <w:pPr>
                            <w:pStyle w:val="Heading2"/>
                            <w:jc w:val="center"/>
                            <w:rPr>
                              <w:smallCaps/>
                              <w:sz w:val="26"/>
                            </w:rPr>
                          </w:pPr>
                          <w:r>
                            <w:rPr>
                              <w:smallCaps/>
                              <w:sz w:val="26"/>
                            </w:rPr>
                            <w:t>20</w:t>
                          </w:r>
                          <w:r w:rsidR="00767923">
                            <w:rPr>
                              <w:smallCaps/>
                              <w:sz w:val="26"/>
                            </w:rPr>
                            <w:t>1</w:t>
                          </w:r>
                          <w:r w:rsidR="00A33A29">
                            <w:rPr>
                              <w:smallCaps/>
                              <w:sz w:val="26"/>
                            </w:rPr>
                            <w:t>5</w:t>
                          </w:r>
                          <w:r>
                            <w:rPr>
                              <w:smallCaps/>
                              <w:sz w:val="26"/>
                            </w:rPr>
                            <w:t>-20</w:t>
                          </w:r>
                          <w:r w:rsidR="00767923">
                            <w:rPr>
                              <w:smallCaps/>
                              <w:sz w:val="26"/>
                            </w:rPr>
                            <w:t>1</w:t>
                          </w:r>
                          <w:r w:rsidR="00A33A29">
                            <w:rPr>
                              <w:smallCaps/>
                              <w:sz w:val="26"/>
                            </w:rPr>
                            <w:t>6</w:t>
                          </w:r>
                        </w:p>
                        <w:p w14:paraId="56A64C71" w14:textId="77777777" w:rsidR="007922F4" w:rsidRDefault="00A33A29" w:rsidP="00B84334">
                          <w:pPr>
                            <w:pStyle w:val="Heading1"/>
                            <w:jc w:val="center"/>
                            <w:rPr>
                              <w:b/>
                              <w:bCs/>
                              <w:sz w:val="26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</w:rPr>
                            <w:t>21</w:t>
                          </w:r>
                          <w:r w:rsidR="003B4C88">
                            <w:rPr>
                              <w:b/>
                              <w:bCs/>
                              <w:sz w:val="26"/>
                            </w:rPr>
                            <w:t>-</w:t>
                          </w:r>
                          <w:r>
                            <w:rPr>
                              <w:b/>
                              <w:bCs/>
                              <w:sz w:val="26"/>
                            </w:rPr>
                            <w:t>12</w:t>
                          </w:r>
                          <w:r w:rsidR="003B4C88">
                            <w:rPr>
                              <w:b/>
                              <w:bCs/>
                              <w:sz w:val="26"/>
                            </w:rPr>
                            <w:t>-201</w:t>
                          </w:r>
                          <w:r w:rsidR="00B84334">
                            <w:rPr>
                              <w:b/>
                              <w:bCs/>
                              <w:sz w:val="26"/>
                            </w:rPr>
                            <w:t>5</w:t>
                          </w:r>
                        </w:p>
                        <w:p w14:paraId="44CF6BC9" w14:textId="77777777" w:rsidR="007922F4" w:rsidRDefault="007922F4"/>
                        <w:p w14:paraId="6466C49A" w14:textId="77777777" w:rsidR="007922F4" w:rsidRDefault="007922F4"/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78DF9" id="Text Box 2" o:spid="_x0000_s1027" type="#_x0000_t202" style="position:absolute;margin-left:373.05pt;margin-top:.2pt;width:165.6pt;height:64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" stroked="f">
              <v:textbox inset=".5mm,,.5mm">
                <w:txbxContent>
                  <w:p w14:paraId="42BD99B1" w14:textId="77777777" w:rsidR="007922F4" w:rsidRPr="00767923" w:rsidRDefault="00A33A29">
                    <w:pPr>
                      <w:pStyle w:val="Heading2"/>
                      <w:jc w:val="center"/>
                      <w:rPr>
                        <w:smallCaps/>
                        <w:szCs w:val="24"/>
                      </w:rPr>
                    </w:pPr>
                    <w:r>
                      <w:rPr>
                        <w:smallCaps/>
                        <w:szCs w:val="24"/>
                      </w:rPr>
                      <w:t>First</w:t>
                    </w:r>
                    <w:r w:rsidR="007922F4" w:rsidRPr="00767923">
                      <w:rPr>
                        <w:smallCaps/>
                        <w:szCs w:val="24"/>
                      </w:rPr>
                      <w:t xml:space="preserve"> Semester</w:t>
                    </w:r>
                  </w:p>
                  <w:p w14:paraId="7EBDE926" w14:textId="77777777" w:rsidR="007922F4" w:rsidRDefault="007922F4" w:rsidP="00B84334">
                    <w:pPr>
                      <w:pStyle w:val="Heading2"/>
                      <w:jc w:val="center"/>
                      <w:rPr>
                        <w:smallCaps/>
                        <w:sz w:val="26"/>
                      </w:rPr>
                    </w:pPr>
                    <w:r>
                      <w:rPr>
                        <w:smallCaps/>
                        <w:sz w:val="26"/>
                      </w:rPr>
                      <w:t>20</w:t>
                    </w:r>
                    <w:r w:rsidR="00767923">
                      <w:rPr>
                        <w:smallCaps/>
                        <w:sz w:val="26"/>
                      </w:rPr>
                      <w:t>1</w:t>
                    </w:r>
                    <w:r w:rsidR="00A33A29">
                      <w:rPr>
                        <w:smallCaps/>
                        <w:sz w:val="26"/>
                      </w:rPr>
                      <w:t>5</w:t>
                    </w:r>
                    <w:r>
                      <w:rPr>
                        <w:smallCaps/>
                        <w:sz w:val="26"/>
                      </w:rPr>
                      <w:t>-20</w:t>
                    </w:r>
                    <w:r w:rsidR="00767923">
                      <w:rPr>
                        <w:smallCaps/>
                        <w:sz w:val="26"/>
                      </w:rPr>
                      <w:t>1</w:t>
                    </w:r>
                    <w:r w:rsidR="00A33A29">
                      <w:rPr>
                        <w:smallCaps/>
                        <w:sz w:val="26"/>
                      </w:rPr>
                      <w:t>6</w:t>
                    </w:r>
                  </w:p>
                  <w:p w14:paraId="56A64C71" w14:textId="77777777" w:rsidR="007922F4" w:rsidRDefault="00A33A29" w:rsidP="00B84334">
                    <w:pPr>
                      <w:pStyle w:val="Heading1"/>
                      <w:jc w:val="center"/>
                      <w:rPr>
                        <w:b/>
                        <w:bCs/>
                        <w:sz w:val="26"/>
                      </w:rPr>
                    </w:pPr>
                    <w:r>
                      <w:rPr>
                        <w:b/>
                        <w:bCs/>
                        <w:sz w:val="26"/>
                      </w:rPr>
                      <w:t>21</w:t>
                    </w:r>
                    <w:r w:rsidR="003B4C88">
                      <w:rPr>
                        <w:b/>
                        <w:bCs/>
                        <w:sz w:val="26"/>
                      </w:rPr>
                      <w:t>-</w:t>
                    </w:r>
                    <w:r>
                      <w:rPr>
                        <w:b/>
                        <w:bCs/>
                        <w:sz w:val="26"/>
                      </w:rPr>
                      <w:t>12</w:t>
                    </w:r>
                    <w:r w:rsidR="003B4C88">
                      <w:rPr>
                        <w:b/>
                        <w:bCs/>
                        <w:sz w:val="26"/>
                      </w:rPr>
                      <w:t>-201</w:t>
                    </w:r>
                    <w:r w:rsidR="00B84334">
                      <w:rPr>
                        <w:b/>
                        <w:bCs/>
                        <w:sz w:val="26"/>
                      </w:rPr>
                      <w:t>5</w:t>
                    </w:r>
                  </w:p>
                  <w:p w14:paraId="44CF6BC9" w14:textId="77777777" w:rsidR="007922F4" w:rsidRDefault="007922F4"/>
                  <w:p w14:paraId="6466C49A" w14:textId="77777777" w:rsidR="007922F4" w:rsidRDefault="007922F4"/>
                </w:txbxContent>
              </v:textbox>
              <w10:wrap anchorx="page"/>
            </v:shape>
          </w:pict>
        </mc:Fallback>
      </mc:AlternateContent>
    </w:r>
  </w:p>
  <w:p w14:paraId="50EBFC2E" w14:textId="77777777" w:rsidR="007922F4" w:rsidRDefault="007922F4">
    <w:pPr>
      <w:rPr>
        <w:b/>
        <w:bCs/>
        <w:smallCaps/>
        <w:szCs w:val="30"/>
      </w:rPr>
    </w:pPr>
  </w:p>
  <w:p w14:paraId="083642C3" w14:textId="77777777" w:rsidR="007922F4" w:rsidRDefault="007922F4">
    <w:pPr>
      <w:pStyle w:val="Header"/>
    </w:pPr>
  </w:p>
  <w:p w14:paraId="24ABE259" w14:textId="77777777" w:rsidR="007922F4" w:rsidRDefault="007922F4">
    <w:pPr>
      <w:pStyle w:val="Header"/>
    </w:pPr>
  </w:p>
  <w:p w14:paraId="711729F3" w14:textId="216C6068" w:rsidR="007922F4" w:rsidRDefault="00DE7801">
    <w:pPr>
      <w:pStyle w:val="Header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 wp14:anchorId="7F5E441F" wp14:editId="49AA32D1">
              <wp:simplePos x="0" y="0"/>
              <wp:positionH relativeFrom="page">
                <wp:posOffset>508635</wp:posOffset>
              </wp:positionH>
              <wp:positionV relativeFrom="paragraph">
                <wp:posOffset>215899</wp:posOffset>
              </wp:positionV>
              <wp:extent cx="651510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A0F48" id="Line 4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40.05pt,17pt" to="553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" o:allowincell="f"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5D67"/>
    <w:multiLevelType w:val="hybridMultilevel"/>
    <w:tmpl w:val="21F4E022"/>
    <w:lvl w:ilvl="0" w:tplc="C45ED1BE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EA01A0"/>
    <w:multiLevelType w:val="hybridMultilevel"/>
    <w:tmpl w:val="83142236"/>
    <w:lvl w:ilvl="0" w:tplc="D7A21CA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F0D4D7C"/>
    <w:multiLevelType w:val="hybridMultilevel"/>
    <w:tmpl w:val="EDBE1AB4"/>
    <w:lvl w:ilvl="0" w:tplc="8FA897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18"/>
    <w:rsid w:val="00040C2D"/>
    <w:rsid w:val="00063280"/>
    <w:rsid w:val="000B6D54"/>
    <w:rsid w:val="000D20CA"/>
    <w:rsid w:val="00110A91"/>
    <w:rsid w:val="00123A18"/>
    <w:rsid w:val="00154F40"/>
    <w:rsid w:val="00157CEF"/>
    <w:rsid w:val="00196822"/>
    <w:rsid w:val="001E1C10"/>
    <w:rsid w:val="0021080A"/>
    <w:rsid w:val="002618D0"/>
    <w:rsid w:val="00282737"/>
    <w:rsid w:val="00283C1A"/>
    <w:rsid w:val="002D6969"/>
    <w:rsid w:val="002E092A"/>
    <w:rsid w:val="0030398E"/>
    <w:rsid w:val="00332487"/>
    <w:rsid w:val="003602B2"/>
    <w:rsid w:val="00366893"/>
    <w:rsid w:val="003B4C88"/>
    <w:rsid w:val="004022A6"/>
    <w:rsid w:val="004B60A7"/>
    <w:rsid w:val="004D027A"/>
    <w:rsid w:val="00506EE8"/>
    <w:rsid w:val="005471C6"/>
    <w:rsid w:val="005617D3"/>
    <w:rsid w:val="00614B81"/>
    <w:rsid w:val="00641A17"/>
    <w:rsid w:val="006444D9"/>
    <w:rsid w:val="00667B4D"/>
    <w:rsid w:val="006E636A"/>
    <w:rsid w:val="00722ACF"/>
    <w:rsid w:val="0072613F"/>
    <w:rsid w:val="00741E50"/>
    <w:rsid w:val="00767923"/>
    <w:rsid w:val="007922F4"/>
    <w:rsid w:val="0079501A"/>
    <w:rsid w:val="007A58A5"/>
    <w:rsid w:val="007B0FB1"/>
    <w:rsid w:val="007D61ED"/>
    <w:rsid w:val="0081318B"/>
    <w:rsid w:val="00837620"/>
    <w:rsid w:val="008448F2"/>
    <w:rsid w:val="008C14C6"/>
    <w:rsid w:val="008C475B"/>
    <w:rsid w:val="008D4AC3"/>
    <w:rsid w:val="00901800"/>
    <w:rsid w:val="009572D5"/>
    <w:rsid w:val="009758D6"/>
    <w:rsid w:val="00982B93"/>
    <w:rsid w:val="009843B6"/>
    <w:rsid w:val="00994738"/>
    <w:rsid w:val="009B543B"/>
    <w:rsid w:val="009C42C5"/>
    <w:rsid w:val="009C6CDD"/>
    <w:rsid w:val="009E4853"/>
    <w:rsid w:val="009E61F6"/>
    <w:rsid w:val="009E68B4"/>
    <w:rsid w:val="00A305A4"/>
    <w:rsid w:val="00A33A29"/>
    <w:rsid w:val="00A97487"/>
    <w:rsid w:val="00AD4328"/>
    <w:rsid w:val="00B26319"/>
    <w:rsid w:val="00B34C19"/>
    <w:rsid w:val="00B8049C"/>
    <w:rsid w:val="00B84334"/>
    <w:rsid w:val="00BC025B"/>
    <w:rsid w:val="00BC0AFF"/>
    <w:rsid w:val="00BC338E"/>
    <w:rsid w:val="00C63D36"/>
    <w:rsid w:val="00C668BA"/>
    <w:rsid w:val="00C66BB7"/>
    <w:rsid w:val="00CE2095"/>
    <w:rsid w:val="00CE6A09"/>
    <w:rsid w:val="00D76D75"/>
    <w:rsid w:val="00DC6E32"/>
    <w:rsid w:val="00DE7801"/>
    <w:rsid w:val="00DF2521"/>
    <w:rsid w:val="00E12EB1"/>
    <w:rsid w:val="00E458D5"/>
    <w:rsid w:val="00E70849"/>
    <w:rsid w:val="00E9755E"/>
    <w:rsid w:val="00EB2BDE"/>
    <w:rsid w:val="00EE456E"/>
    <w:rsid w:val="00F1571B"/>
    <w:rsid w:val="00F35B1E"/>
    <w:rsid w:val="00F94933"/>
    <w:rsid w:val="00F95EA9"/>
    <w:rsid w:val="00FB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5B2BD779"/>
  <w15:docId w15:val="{34D60B9E-5B04-45D2-B98C-D4AE559B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3280"/>
    <w:rPr>
      <w:rFonts w:cs="Traditional Arabic"/>
      <w:sz w:val="24"/>
      <w:szCs w:val="28"/>
      <w:lang w:eastAsia="ar-SA"/>
    </w:rPr>
  </w:style>
  <w:style w:type="paragraph" w:styleId="Heading1">
    <w:name w:val="heading 1"/>
    <w:basedOn w:val="Normal"/>
    <w:next w:val="Normal"/>
    <w:qFormat/>
    <w:rsid w:val="00063280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63280"/>
    <w:pPr>
      <w:keepNext/>
      <w:outlineLvl w:val="1"/>
    </w:pPr>
    <w:rPr>
      <w:b/>
      <w:bCs/>
      <w:szCs w:val="30"/>
    </w:rPr>
  </w:style>
  <w:style w:type="paragraph" w:styleId="Heading3">
    <w:name w:val="heading 3"/>
    <w:basedOn w:val="Normal"/>
    <w:next w:val="Normal"/>
    <w:qFormat/>
    <w:rsid w:val="00063280"/>
    <w:pPr>
      <w:keepNext/>
      <w:jc w:val="center"/>
      <w:outlineLvl w:val="2"/>
    </w:pPr>
    <w:rPr>
      <w:b/>
      <w:bCs/>
      <w:smallCaps/>
      <w:sz w:val="28"/>
      <w:szCs w:val="30"/>
    </w:rPr>
  </w:style>
  <w:style w:type="paragraph" w:styleId="Heading4">
    <w:name w:val="heading 4"/>
    <w:basedOn w:val="Normal"/>
    <w:next w:val="Normal"/>
    <w:qFormat/>
    <w:rsid w:val="00063280"/>
    <w:pPr>
      <w:keepNext/>
      <w:jc w:val="center"/>
      <w:outlineLvl w:val="3"/>
    </w:pPr>
    <w:rPr>
      <w:b/>
      <w:bCs/>
      <w:sz w:val="28"/>
      <w:szCs w:val="33"/>
      <w:u w:val="single"/>
      <w:lang w:eastAsia="en-US"/>
    </w:rPr>
  </w:style>
  <w:style w:type="paragraph" w:styleId="Heading5">
    <w:name w:val="heading 5"/>
    <w:basedOn w:val="Normal"/>
    <w:next w:val="Normal"/>
    <w:qFormat/>
    <w:rsid w:val="00063280"/>
    <w:pPr>
      <w:keepNext/>
      <w:jc w:val="center"/>
      <w:outlineLvl w:val="4"/>
    </w:pPr>
    <w:rPr>
      <w:b/>
      <w:bCs/>
      <w:sz w:val="28"/>
      <w:szCs w:val="33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328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3280"/>
    <w:pPr>
      <w:tabs>
        <w:tab w:val="center" w:pos="4153"/>
        <w:tab w:val="right" w:pos="8306"/>
      </w:tabs>
    </w:pPr>
  </w:style>
  <w:style w:type="paragraph" w:customStyle="1" w:styleId="p50">
    <w:name w:val="p50"/>
    <w:basedOn w:val="Normal"/>
    <w:rsid w:val="00063280"/>
    <w:pPr>
      <w:widowControl w:val="0"/>
      <w:tabs>
        <w:tab w:val="left" w:pos="720"/>
      </w:tabs>
      <w:spacing w:line="280" w:lineRule="atLeast"/>
      <w:ind w:right="720"/>
    </w:pPr>
    <w:rPr>
      <w:snapToGrid w:val="0"/>
      <w:szCs w:val="24"/>
      <w:lang w:eastAsia="en-US"/>
    </w:rPr>
  </w:style>
  <w:style w:type="paragraph" w:customStyle="1" w:styleId="p53">
    <w:name w:val="p53"/>
    <w:basedOn w:val="Normal"/>
    <w:rsid w:val="00063280"/>
    <w:pPr>
      <w:widowControl w:val="0"/>
      <w:tabs>
        <w:tab w:val="left" w:pos="860"/>
      </w:tabs>
      <w:spacing w:line="300" w:lineRule="atLeast"/>
      <w:ind w:right="580"/>
    </w:pPr>
    <w:rPr>
      <w:snapToGrid w:val="0"/>
      <w:szCs w:val="24"/>
      <w:lang w:eastAsia="en-US"/>
    </w:rPr>
  </w:style>
  <w:style w:type="paragraph" w:customStyle="1" w:styleId="p43">
    <w:name w:val="p43"/>
    <w:basedOn w:val="Normal"/>
    <w:rsid w:val="00063280"/>
    <w:pPr>
      <w:widowControl w:val="0"/>
      <w:tabs>
        <w:tab w:val="left" w:pos="780"/>
      </w:tabs>
      <w:spacing w:line="340" w:lineRule="atLeast"/>
      <w:ind w:right="660"/>
    </w:pPr>
    <w:rPr>
      <w:snapToGrid w:val="0"/>
      <w:szCs w:val="24"/>
      <w:lang w:eastAsia="en-US"/>
    </w:rPr>
  </w:style>
  <w:style w:type="paragraph" w:customStyle="1" w:styleId="p54">
    <w:name w:val="p54"/>
    <w:basedOn w:val="Normal"/>
    <w:rsid w:val="00063280"/>
    <w:pPr>
      <w:widowControl w:val="0"/>
      <w:spacing w:line="200" w:lineRule="atLeast"/>
      <w:ind w:right="580"/>
    </w:pPr>
    <w:rPr>
      <w:snapToGrid w:val="0"/>
      <w:szCs w:val="24"/>
      <w:lang w:eastAsia="en-US"/>
    </w:rPr>
  </w:style>
  <w:style w:type="paragraph" w:customStyle="1" w:styleId="p60">
    <w:name w:val="p60"/>
    <w:basedOn w:val="Normal"/>
    <w:rsid w:val="00063280"/>
    <w:pPr>
      <w:widowControl w:val="0"/>
      <w:tabs>
        <w:tab w:val="left" w:pos="2360"/>
        <w:tab w:val="left" w:pos="4740"/>
      </w:tabs>
      <w:spacing w:line="280" w:lineRule="atLeast"/>
      <w:ind w:right="920"/>
    </w:pPr>
    <w:rPr>
      <w:snapToGrid w:val="0"/>
      <w:szCs w:val="24"/>
      <w:lang w:eastAsia="en-US"/>
    </w:rPr>
  </w:style>
  <w:style w:type="paragraph" w:customStyle="1" w:styleId="p8">
    <w:name w:val="p8"/>
    <w:basedOn w:val="Normal"/>
    <w:rsid w:val="00063280"/>
    <w:pPr>
      <w:widowControl w:val="0"/>
      <w:tabs>
        <w:tab w:val="left" w:pos="440"/>
      </w:tabs>
      <w:spacing w:line="220" w:lineRule="atLeast"/>
      <w:ind w:right="1008" w:hanging="432"/>
    </w:pPr>
    <w:rPr>
      <w:snapToGrid w:val="0"/>
      <w:szCs w:val="24"/>
      <w:lang w:eastAsia="en-US"/>
    </w:rPr>
  </w:style>
  <w:style w:type="paragraph" w:customStyle="1" w:styleId="c13">
    <w:name w:val="c13"/>
    <w:basedOn w:val="Normal"/>
    <w:rsid w:val="00063280"/>
    <w:pPr>
      <w:widowControl w:val="0"/>
      <w:spacing w:line="240" w:lineRule="atLeast"/>
      <w:jc w:val="center"/>
    </w:pPr>
    <w:rPr>
      <w:snapToGrid w:val="0"/>
      <w:szCs w:val="24"/>
      <w:lang w:eastAsia="en-US"/>
    </w:rPr>
  </w:style>
  <w:style w:type="paragraph" w:customStyle="1" w:styleId="p15">
    <w:name w:val="p15"/>
    <w:basedOn w:val="Normal"/>
    <w:rsid w:val="00063280"/>
    <w:pPr>
      <w:widowControl w:val="0"/>
      <w:spacing w:line="340" w:lineRule="atLeast"/>
      <w:ind w:right="1152" w:hanging="288"/>
      <w:jc w:val="lowKashida"/>
    </w:pPr>
    <w:rPr>
      <w:snapToGrid w:val="0"/>
      <w:szCs w:val="24"/>
      <w:lang w:eastAsia="en-US"/>
    </w:rPr>
  </w:style>
  <w:style w:type="paragraph" w:customStyle="1" w:styleId="p16">
    <w:name w:val="p16"/>
    <w:basedOn w:val="Normal"/>
    <w:rsid w:val="00063280"/>
    <w:pPr>
      <w:widowControl w:val="0"/>
      <w:spacing w:line="340" w:lineRule="atLeast"/>
      <w:ind w:right="1152" w:hanging="288"/>
      <w:jc w:val="lowKashida"/>
    </w:pPr>
    <w:rPr>
      <w:snapToGrid w:val="0"/>
      <w:szCs w:val="24"/>
      <w:lang w:eastAsia="en-US"/>
    </w:rPr>
  </w:style>
  <w:style w:type="paragraph" w:customStyle="1" w:styleId="p30">
    <w:name w:val="p30"/>
    <w:basedOn w:val="Normal"/>
    <w:rsid w:val="00063280"/>
    <w:pPr>
      <w:widowControl w:val="0"/>
      <w:tabs>
        <w:tab w:val="left" w:pos="440"/>
      </w:tabs>
      <w:spacing w:line="220" w:lineRule="atLeast"/>
      <w:ind w:right="1008" w:hanging="432"/>
      <w:jc w:val="lowKashida"/>
    </w:pPr>
    <w:rPr>
      <w:snapToGrid w:val="0"/>
      <w:szCs w:val="24"/>
      <w:lang w:eastAsia="en-US"/>
    </w:rPr>
  </w:style>
  <w:style w:type="paragraph" w:customStyle="1" w:styleId="p31">
    <w:name w:val="p31"/>
    <w:basedOn w:val="Normal"/>
    <w:rsid w:val="00063280"/>
    <w:pPr>
      <w:widowControl w:val="0"/>
      <w:tabs>
        <w:tab w:val="left" w:pos="600"/>
        <w:tab w:val="left" w:pos="780"/>
      </w:tabs>
      <w:spacing w:line="340" w:lineRule="atLeast"/>
      <w:ind w:right="720" w:hanging="144"/>
      <w:jc w:val="lowKashida"/>
    </w:pPr>
    <w:rPr>
      <w:snapToGrid w:val="0"/>
      <w:szCs w:val="24"/>
      <w:lang w:eastAsia="en-US"/>
    </w:rPr>
  </w:style>
  <w:style w:type="paragraph" w:customStyle="1" w:styleId="p40">
    <w:name w:val="p40"/>
    <w:basedOn w:val="Normal"/>
    <w:rsid w:val="00063280"/>
    <w:pPr>
      <w:widowControl w:val="0"/>
      <w:tabs>
        <w:tab w:val="left" w:pos="2100"/>
      </w:tabs>
      <w:spacing w:line="240" w:lineRule="atLeast"/>
      <w:ind w:right="660"/>
    </w:pPr>
    <w:rPr>
      <w:snapToGrid w:val="0"/>
      <w:szCs w:val="24"/>
      <w:lang w:eastAsia="en-US"/>
    </w:rPr>
  </w:style>
  <w:style w:type="paragraph" w:customStyle="1" w:styleId="p66">
    <w:name w:val="p66"/>
    <w:basedOn w:val="Normal"/>
    <w:rsid w:val="00063280"/>
    <w:pPr>
      <w:widowControl w:val="0"/>
      <w:tabs>
        <w:tab w:val="left" w:pos="860"/>
        <w:tab w:val="left" w:pos="1020"/>
      </w:tabs>
      <w:spacing w:line="300" w:lineRule="atLeast"/>
      <w:ind w:right="432" w:hanging="144"/>
    </w:pPr>
    <w:rPr>
      <w:snapToGrid w:val="0"/>
      <w:szCs w:val="24"/>
      <w:lang w:eastAsia="en-US"/>
    </w:rPr>
  </w:style>
  <w:style w:type="paragraph" w:customStyle="1" w:styleId="c47">
    <w:name w:val="c47"/>
    <w:basedOn w:val="Normal"/>
    <w:rsid w:val="00063280"/>
    <w:pPr>
      <w:widowControl w:val="0"/>
      <w:spacing w:line="240" w:lineRule="atLeast"/>
      <w:jc w:val="center"/>
    </w:pPr>
    <w:rPr>
      <w:snapToGrid w:val="0"/>
      <w:szCs w:val="24"/>
      <w:lang w:eastAsia="en-US"/>
    </w:rPr>
  </w:style>
  <w:style w:type="paragraph" w:customStyle="1" w:styleId="p10">
    <w:name w:val="p10"/>
    <w:basedOn w:val="Normal"/>
    <w:rsid w:val="00063280"/>
    <w:pPr>
      <w:widowControl w:val="0"/>
      <w:tabs>
        <w:tab w:val="left" w:pos="960"/>
      </w:tabs>
      <w:spacing w:line="340" w:lineRule="atLeast"/>
      <w:ind w:right="432" w:hanging="288"/>
      <w:jc w:val="lowKashida"/>
    </w:pPr>
    <w:rPr>
      <w:snapToGrid w:val="0"/>
      <w:szCs w:val="24"/>
      <w:lang w:eastAsia="en-US"/>
    </w:rPr>
  </w:style>
  <w:style w:type="paragraph" w:customStyle="1" w:styleId="p18">
    <w:name w:val="p18"/>
    <w:basedOn w:val="Normal"/>
    <w:rsid w:val="00063280"/>
    <w:pPr>
      <w:widowControl w:val="0"/>
      <w:tabs>
        <w:tab w:val="left" w:pos="220"/>
      </w:tabs>
      <w:spacing w:line="340" w:lineRule="atLeast"/>
      <w:ind w:right="1152" w:hanging="288"/>
      <w:jc w:val="lowKashida"/>
    </w:pPr>
    <w:rPr>
      <w:snapToGrid w:val="0"/>
      <w:szCs w:val="24"/>
      <w:lang w:eastAsia="en-US"/>
    </w:rPr>
  </w:style>
  <w:style w:type="paragraph" w:customStyle="1" w:styleId="p19">
    <w:name w:val="p19"/>
    <w:basedOn w:val="Normal"/>
    <w:rsid w:val="00063280"/>
    <w:pPr>
      <w:widowControl w:val="0"/>
      <w:spacing w:line="340" w:lineRule="atLeast"/>
      <w:ind w:right="1152" w:hanging="288"/>
      <w:jc w:val="lowKashida"/>
    </w:pPr>
    <w:rPr>
      <w:snapToGrid w:val="0"/>
      <w:szCs w:val="24"/>
      <w:lang w:eastAsia="en-US"/>
    </w:rPr>
  </w:style>
  <w:style w:type="paragraph" w:customStyle="1" w:styleId="p17">
    <w:name w:val="p17"/>
    <w:basedOn w:val="Normal"/>
    <w:rsid w:val="00063280"/>
    <w:pPr>
      <w:widowControl w:val="0"/>
      <w:spacing w:line="300" w:lineRule="atLeast"/>
      <w:ind w:right="1296" w:hanging="144"/>
      <w:jc w:val="lowKashida"/>
    </w:pPr>
    <w:rPr>
      <w:snapToGrid w:val="0"/>
      <w:szCs w:val="24"/>
      <w:lang w:eastAsia="en-US"/>
    </w:rPr>
  </w:style>
  <w:style w:type="paragraph" w:customStyle="1" w:styleId="p3">
    <w:name w:val="p3"/>
    <w:basedOn w:val="Normal"/>
    <w:rsid w:val="00063280"/>
    <w:pPr>
      <w:widowControl w:val="0"/>
      <w:tabs>
        <w:tab w:val="left" w:pos="620"/>
      </w:tabs>
      <w:spacing w:line="360" w:lineRule="atLeast"/>
      <w:ind w:right="820"/>
    </w:pPr>
    <w:rPr>
      <w:snapToGrid w:val="0"/>
      <w:szCs w:val="24"/>
      <w:lang w:eastAsia="en-US"/>
    </w:rPr>
  </w:style>
  <w:style w:type="paragraph" w:customStyle="1" w:styleId="p4">
    <w:name w:val="p4"/>
    <w:basedOn w:val="Normal"/>
    <w:rsid w:val="00063280"/>
    <w:pPr>
      <w:widowControl w:val="0"/>
      <w:tabs>
        <w:tab w:val="left" w:pos="900"/>
      </w:tabs>
      <w:spacing w:line="600" w:lineRule="atLeast"/>
      <w:ind w:right="576" w:hanging="864"/>
    </w:pPr>
    <w:rPr>
      <w:snapToGrid w:val="0"/>
      <w:szCs w:val="24"/>
      <w:lang w:eastAsia="en-US"/>
    </w:rPr>
  </w:style>
  <w:style w:type="paragraph" w:customStyle="1" w:styleId="p5">
    <w:name w:val="p5"/>
    <w:basedOn w:val="Normal"/>
    <w:rsid w:val="00063280"/>
    <w:pPr>
      <w:widowControl w:val="0"/>
      <w:spacing w:line="220" w:lineRule="atLeast"/>
      <w:ind w:right="864" w:hanging="576"/>
      <w:jc w:val="lowKashida"/>
    </w:pPr>
    <w:rPr>
      <w:snapToGrid w:val="0"/>
      <w:szCs w:val="24"/>
      <w:lang w:eastAsia="en-US"/>
    </w:rPr>
  </w:style>
  <w:style w:type="paragraph" w:customStyle="1" w:styleId="p9">
    <w:name w:val="p9"/>
    <w:basedOn w:val="Normal"/>
    <w:rsid w:val="00063280"/>
    <w:pPr>
      <w:widowControl w:val="0"/>
      <w:tabs>
        <w:tab w:val="left" w:pos="720"/>
      </w:tabs>
      <w:spacing w:line="240" w:lineRule="atLeast"/>
      <w:jc w:val="lowKashida"/>
    </w:pPr>
    <w:rPr>
      <w:snapToGrid w:val="0"/>
      <w:szCs w:val="24"/>
      <w:lang w:eastAsia="en-US"/>
    </w:rPr>
  </w:style>
  <w:style w:type="paragraph" w:customStyle="1" w:styleId="p11">
    <w:name w:val="p11"/>
    <w:basedOn w:val="Normal"/>
    <w:rsid w:val="00063280"/>
    <w:pPr>
      <w:widowControl w:val="0"/>
      <w:spacing w:line="220" w:lineRule="atLeast"/>
      <w:ind w:right="1120"/>
      <w:jc w:val="lowKashida"/>
    </w:pPr>
    <w:rPr>
      <w:snapToGrid w:val="0"/>
      <w:szCs w:val="24"/>
      <w:lang w:eastAsia="en-US"/>
    </w:rPr>
  </w:style>
  <w:style w:type="paragraph" w:customStyle="1" w:styleId="p2">
    <w:name w:val="p2"/>
    <w:basedOn w:val="Normal"/>
    <w:rsid w:val="00063280"/>
    <w:pPr>
      <w:widowControl w:val="0"/>
      <w:tabs>
        <w:tab w:val="left" w:pos="720"/>
      </w:tabs>
      <w:spacing w:line="240" w:lineRule="atLeast"/>
    </w:pPr>
    <w:rPr>
      <w:snapToGrid w:val="0"/>
      <w:szCs w:val="24"/>
      <w:lang w:eastAsia="en-US"/>
    </w:rPr>
  </w:style>
  <w:style w:type="paragraph" w:customStyle="1" w:styleId="p6">
    <w:name w:val="p6"/>
    <w:basedOn w:val="Normal"/>
    <w:rsid w:val="00063280"/>
    <w:pPr>
      <w:widowControl w:val="0"/>
      <w:tabs>
        <w:tab w:val="left" w:pos="720"/>
      </w:tabs>
      <w:spacing w:line="240" w:lineRule="atLeast"/>
    </w:pPr>
    <w:rPr>
      <w:snapToGrid w:val="0"/>
      <w:szCs w:val="24"/>
      <w:lang w:eastAsia="en-US"/>
    </w:rPr>
  </w:style>
  <w:style w:type="paragraph" w:customStyle="1" w:styleId="p13">
    <w:name w:val="p13"/>
    <w:basedOn w:val="Normal"/>
    <w:rsid w:val="00063280"/>
    <w:pPr>
      <w:widowControl w:val="0"/>
      <w:tabs>
        <w:tab w:val="left" w:pos="780"/>
      </w:tabs>
      <w:spacing w:line="240" w:lineRule="atLeast"/>
      <w:ind w:right="660"/>
    </w:pPr>
    <w:rPr>
      <w:snapToGrid w:val="0"/>
      <w:szCs w:val="24"/>
      <w:lang w:eastAsia="en-US"/>
    </w:rPr>
  </w:style>
  <w:style w:type="paragraph" w:customStyle="1" w:styleId="p12">
    <w:name w:val="p12"/>
    <w:basedOn w:val="Normal"/>
    <w:rsid w:val="00063280"/>
    <w:pPr>
      <w:widowControl w:val="0"/>
      <w:tabs>
        <w:tab w:val="left" w:pos="3560"/>
      </w:tabs>
      <w:spacing w:line="240" w:lineRule="atLeast"/>
      <w:ind w:right="2120"/>
      <w:jc w:val="lowKashida"/>
    </w:pPr>
    <w:rPr>
      <w:snapToGrid w:val="0"/>
      <w:szCs w:val="24"/>
      <w:lang w:eastAsia="en-US"/>
    </w:rPr>
  </w:style>
  <w:style w:type="paragraph" w:customStyle="1" w:styleId="p1">
    <w:name w:val="p1"/>
    <w:basedOn w:val="Normal"/>
    <w:rsid w:val="00063280"/>
    <w:pPr>
      <w:widowControl w:val="0"/>
      <w:tabs>
        <w:tab w:val="left" w:pos="720"/>
      </w:tabs>
      <w:spacing w:line="240" w:lineRule="atLeast"/>
    </w:pPr>
    <w:rPr>
      <w:snapToGrid w:val="0"/>
      <w:szCs w:val="24"/>
      <w:lang w:eastAsia="en-US"/>
    </w:rPr>
  </w:style>
  <w:style w:type="paragraph" w:styleId="BodyTextIndent">
    <w:name w:val="Body Text Indent"/>
    <w:basedOn w:val="Normal"/>
    <w:rsid w:val="00063280"/>
    <w:pPr>
      <w:ind w:firstLine="360"/>
    </w:pPr>
    <w:rPr>
      <w:szCs w:val="24"/>
      <w:lang w:eastAsia="en-US"/>
    </w:rPr>
  </w:style>
  <w:style w:type="paragraph" w:styleId="BalloonText">
    <w:name w:val="Balloon Text"/>
    <w:basedOn w:val="Normal"/>
    <w:link w:val="BalloonTextChar"/>
    <w:rsid w:val="004B6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60A7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3B4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1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elcome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Normal Template</vt:lpstr>
    </vt:vector>
  </TitlesOfParts>
  <Company>MS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creator>Dr. Wael Mohamed Hamdy Khadr</dc:creator>
  <cp:lastModifiedBy>mohamed waleed fakhr</cp:lastModifiedBy>
  <cp:revision>2</cp:revision>
  <cp:lastPrinted>2013-12-24T09:35:00Z</cp:lastPrinted>
  <dcterms:created xsi:type="dcterms:W3CDTF">2023-05-21T17:52:00Z</dcterms:created>
  <dcterms:modified xsi:type="dcterms:W3CDTF">2023-05-21T17:52:00Z</dcterms:modified>
</cp:coreProperties>
</file>