
<file path=[Content_Types].xml><?xml version="1.0" encoding="utf-8"?>
<Types xmlns="http://schemas.openxmlformats.org/package/2006/content-types">
  <Default Extension="bmp" ContentType="image/bmp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0263D" w14:textId="77777777" w:rsidR="006272BA" w:rsidRPr="006272BA" w:rsidRDefault="006272BA" w:rsidP="001B6768">
      <w:pPr>
        <w:rPr>
          <w:rFonts w:cs="Times New Roman"/>
          <w:b/>
          <w:bCs/>
          <w:noProof/>
          <w:sz w:val="22"/>
          <w:szCs w:val="22"/>
          <w:u w:val="single"/>
        </w:rPr>
      </w:pPr>
      <w:r w:rsidRPr="006272BA">
        <w:rPr>
          <w:rFonts w:cs="Times New Roman"/>
          <w:b/>
          <w:bCs/>
          <w:noProof/>
          <w:sz w:val="22"/>
          <w:szCs w:val="22"/>
          <w:u w:val="single"/>
        </w:rPr>
        <w:t xml:space="preserve">          </w:t>
      </w:r>
    </w:p>
    <w:p w14:paraId="27D5958B" w14:textId="77777777" w:rsidR="00856F84" w:rsidRDefault="00FF0E77" w:rsidP="00856F84">
      <w:pPr>
        <w:rPr>
          <w:rFonts w:cs="Times New Roman"/>
          <w:b/>
          <w:bCs/>
          <w:noProof/>
          <w:sz w:val="22"/>
          <w:szCs w:val="22"/>
          <w:u w:val="single"/>
        </w:rPr>
      </w:pPr>
      <w:r w:rsidRPr="008E56B3">
        <w:rPr>
          <w:rFonts w:cs="Times New Roman"/>
          <w:b/>
          <w:bCs/>
          <w:noProof/>
          <w:sz w:val="24"/>
          <w:szCs w:val="24"/>
          <w:u w:val="single"/>
        </w:rPr>
        <w:t xml:space="preserve">Question 1:          </w:t>
      </w:r>
      <w:r w:rsidR="00E14288" w:rsidRPr="00057500">
        <w:rPr>
          <w:rFonts w:cs="Times New Roman"/>
          <w:b/>
          <w:bCs/>
          <w:noProof/>
          <w:sz w:val="22"/>
          <w:szCs w:val="22"/>
          <w:u w:val="single"/>
        </w:rPr>
        <w:t xml:space="preserve">    </w:t>
      </w:r>
    </w:p>
    <w:p w14:paraId="76ECF2EF" w14:textId="119024F6" w:rsidR="00E14288" w:rsidRPr="00856F84" w:rsidRDefault="00856F84" w:rsidP="00856F84">
      <w:pPr>
        <w:rPr>
          <w:rFonts w:cs="Times New Roman"/>
          <w:noProof/>
          <w:sz w:val="24"/>
          <w:szCs w:val="24"/>
        </w:rPr>
      </w:pPr>
      <w:r w:rsidRPr="00856F84">
        <w:rPr>
          <w:rFonts w:cs="Times New Roman"/>
          <w:noProof/>
          <w:sz w:val="22"/>
          <w:szCs w:val="22"/>
        </w:rPr>
        <w:t xml:space="preserve">(a) </w:t>
      </w:r>
      <w:r w:rsidR="00E14288" w:rsidRPr="00856F84">
        <w:rPr>
          <w:rFonts w:cs="Times New Roman"/>
          <w:noProof/>
          <w:sz w:val="22"/>
          <w:szCs w:val="22"/>
        </w:rPr>
        <w:t xml:space="preserve">             </w:t>
      </w:r>
    </w:p>
    <w:p w14:paraId="7B30B6FA" w14:textId="2E6DB53B" w:rsidR="00E14288" w:rsidRPr="000306B7" w:rsidRDefault="00E14288" w:rsidP="00E14288">
      <w:pPr>
        <w:numPr>
          <w:ilvl w:val="0"/>
          <w:numId w:val="20"/>
        </w:numPr>
        <w:rPr>
          <w:rFonts w:cs="Times New Roman"/>
          <w:b/>
          <w:bCs/>
          <w:noProof/>
          <w:sz w:val="22"/>
          <w:szCs w:val="22"/>
          <w:u w:val="single"/>
        </w:rPr>
      </w:pPr>
      <w:r w:rsidRPr="00F16C4C">
        <w:rPr>
          <w:rFonts w:cs="Times New Roman"/>
          <w:noProof/>
          <w:sz w:val="22"/>
          <w:szCs w:val="22"/>
        </w:rPr>
        <w:t xml:space="preserve">Explain (and show the equations) </w:t>
      </w:r>
      <w:r w:rsidRPr="006C63A5">
        <w:rPr>
          <w:rFonts w:cs="Times New Roman"/>
          <w:b/>
          <w:bCs/>
          <w:noProof/>
          <w:sz w:val="22"/>
          <w:szCs w:val="22"/>
        </w:rPr>
        <w:t xml:space="preserve">how </w:t>
      </w:r>
      <w:r w:rsidRPr="00F16C4C">
        <w:rPr>
          <w:rFonts w:cs="Times New Roman"/>
          <w:noProof/>
          <w:sz w:val="22"/>
          <w:szCs w:val="22"/>
        </w:rPr>
        <w:t xml:space="preserve">we </w:t>
      </w:r>
      <w:r>
        <w:rPr>
          <w:rFonts w:cs="Times New Roman"/>
          <w:noProof/>
          <w:sz w:val="22"/>
          <w:szCs w:val="22"/>
        </w:rPr>
        <w:t>use</w:t>
      </w:r>
      <w:r w:rsidRPr="00F16C4C">
        <w:rPr>
          <w:rFonts w:cs="Times New Roman"/>
          <w:noProof/>
          <w:sz w:val="22"/>
          <w:szCs w:val="22"/>
        </w:rPr>
        <w:t xml:space="preserve"> the </w:t>
      </w:r>
      <w:r w:rsidRPr="00822C9A">
        <w:rPr>
          <w:rFonts w:cs="Times New Roman"/>
          <w:b/>
          <w:bCs/>
          <w:noProof/>
          <w:sz w:val="22"/>
          <w:szCs w:val="22"/>
        </w:rPr>
        <w:t>Canny edge detection approach</w:t>
      </w:r>
      <w:r>
        <w:rPr>
          <w:rFonts w:cs="Times New Roman"/>
          <w:noProof/>
          <w:sz w:val="22"/>
          <w:szCs w:val="22"/>
        </w:rPr>
        <w:t xml:space="preserve">.  </w:t>
      </w:r>
    </w:p>
    <w:p w14:paraId="738D1A38" w14:textId="7EE16466" w:rsidR="00E14288" w:rsidRPr="00856F84" w:rsidRDefault="00E14288" w:rsidP="00856F84">
      <w:pPr>
        <w:numPr>
          <w:ilvl w:val="0"/>
          <w:numId w:val="20"/>
        </w:numPr>
        <w:rPr>
          <w:rFonts w:cs="Times New Roman"/>
          <w:b/>
          <w:bCs/>
          <w:noProof/>
          <w:sz w:val="22"/>
          <w:szCs w:val="22"/>
          <w:u w:val="single"/>
        </w:rPr>
      </w:pPr>
      <w:r>
        <w:rPr>
          <w:rFonts w:cs="Times New Roman"/>
          <w:noProof/>
          <w:sz w:val="22"/>
          <w:szCs w:val="22"/>
        </w:rPr>
        <w:t xml:space="preserve">Compare using </w:t>
      </w:r>
      <w:r w:rsidRPr="00F42B88">
        <w:rPr>
          <w:rFonts w:cs="Times New Roman"/>
          <w:b/>
          <w:bCs/>
          <w:noProof/>
          <w:sz w:val="22"/>
          <w:szCs w:val="22"/>
        </w:rPr>
        <w:t>appropriate equations</w:t>
      </w:r>
      <w:r>
        <w:rPr>
          <w:rFonts w:cs="Times New Roman"/>
          <w:noProof/>
          <w:sz w:val="22"/>
          <w:szCs w:val="22"/>
        </w:rPr>
        <w:t xml:space="preserve"> between the </w:t>
      </w:r>
      <w:r w:rsidRPr="00F42B88">
        <w:rPr>
          <w:rFonts w:cs="Times New Roman"/>
          <w:b/>
          <w:bCs/>
          <w:noProof/>
          <w:sz w:val="22"/>
          <w:szCs w:val="22"/>
        </w:rPr>
        <w:t>Canny approach</w:t>
      </w:r>
      <w:r>
        <w:rPr>
          <w:rFonts w:cs="Times New Roman"/>
          <w:noProof/>
          <w:sz w:val="22"/>
          <w:szCs w:val="22"/>
        </w:rPr>
        <w:t xml:space="preserve"> versus using a </w:t>
      </w:r>
      <w:r w:rsidRPr="00F42B88">
        <w:rPr>
          <w:rFonts w:cs="Times New Roman"/>
          <w:b/>
          <w:bCs/>
          <w:noProof/>
          <w:sz w:val="22"/>
          <w:szCs w:val="22"/>
        </w:rPr>
        <w:t>Sobel filter with Gaussian smoothing</w:t>
      </w:r>
      <w:r>
        <w:rPr>
          <w:rFonts w:cs="Times New Roman"/>
          <w:noProof/>
          <w:sz w:val="22"/>
          <w:szCs w:val="22"/>
        </w:rPr>
        <w:t xml:space="preserve"> for edge detection with respect to </w:t>
      </w:r>
      <w:r w:rsidRPr="00041FA2">
        <w:rPr>
          <w:rFonts w:cs="Times New Roman"/>
          <w:b/>
          <w:bCs/>
          <w:i/>
          <w:iCs/>
          <w:noProof/>
          <w:sz w:val="22"/>
          <w:szCs w:val="22"/>
        </w:rPr>
        <w:t>computation effort and expected accuracy</w:t>
      </w:r>
      <w:r>
        <w:rPr>
          <w:rFonts w:cs="Times New Roman"/>
          <w:noProof/>
          <w:sz w:val="22"/>
          <w:szCs w:val="22"/>
        </w:rPr>
        <w:t xml:space="preserve">. </w:t>
      </w:r>
    </w:p>
    <w:p w14:paraId="61E69901" w14:textId="77777777" w:rsidR="00856F84" w:rsidRDefault="00856F84" w:rsidP="00856F84">
      <w:pPr>
        <w:ind w:left="1080"/>
        <w:rPr>
          <w:rFonts w:cs="Times New Roman"/>
          <w:noProof/>
          <w:sz w:val="22"/>
          <w:szCs w:val="22"/>
        </w:rPr>
      </w:pPr>
    </w:p>
    <w:p w14:paraId="66889892" w14:textId="215217BF" w:rsidR="00856F84" w:rsidRPr="00856F84" w:rsidRDefault="00856F84" w:rsidP="00856F84">
      <w:pPr>
        <w:rPr>
          <w:rFonts w:cs="Times New Roman"/>
          <w:b/>
          <w:bCs/>
          <w:noProof/>
          <w:sz w:val="22"/>
          <w:szCs w:val="22"/>
          <w:u w:val="single"/>
        </w:rPr>
      </w:pPr>
      <w:r>
        <w:rPr>
          <w:rFonts w:cs="Times New Roman"/>
          <w:noProof/>
          <w:sz w:val="22"/>
          <w:szCs w:val="22"/>
        </w:rPr>
        <w:t xml:space="preserve">(b) </w:t>
      </w:r>
    </w:p>
    <w:p w14:paraId="66621C94" w14:textId="77777777" w:rsidR="00E14288" w:rsidRPr="00FB6F5D" w:rsidRDefault="00E14288" w:rsidP="00E14288">
      <w:pPr>
        <w:jc w:val="center"/>
      </w:pPr>
      <w:r w:rsidRPr="00F42B88">
        <w:rPr>
          <w:noProof/>
        </w:rPr>
        <w:drawing>
          <wp:inline distT="0" distB="0" distL="0" distR="0" wp14:anchorId="443A46B7" wp14:editId="0AB7BA9E">
            <wp:extent cx="1878766" cy="1351965"/>
            <wp:effectExtent l="0" t="0" r="762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381" cy="135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F5D">
        <w:rPr>
          <w:noProof/>
        </w:rPr>
        <w:drawing>
          <wp:inline distT="0" distB="0" distL="0" distR="0" wp14:anchorId="457EF499" wp14:editId="327A6A13">
            <wp:extent cx="1462166" cy="1307087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26" cy="13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491C" w14:textId="77777777" w:rsidR="00E14288" w:rsidRDefault="00E14288" w:rsidP="00E14288">
      <w:pPr>
        <w:pStyle w:val="ListParagraph"/>
        <w:ind w:left="1440"/>
      </w:pPr>
    </w:p>
    <w:p w14:paraId="62D48DDD" w14:textId="67F2BD75" w:rsidR="00E14288" w:rsidRDefault="00E14288" w:rsidP="00E14288">
      <w:pPr>
        <w:pStyle w:val="ListParagraph"/>
        <w:numPr>
          <w:ilvl w:val="0"/>
          <w:numId w:val="28"/>
        </w:numPr>
        <w:spacing w:after="0" w:line="240" w:lineRule="auto"/>
      </w:pPr>
      <w:r w:rsidRPr="00BB434A">
        <w:t xml:space="preserve">Explain </w:t>
      </w:r>
      <w:r w:rsidRPr="00822C9A">
        <w:rPr>
          <w:b/>
          <w:bCs/>
          <w:u w:val="single"/>
        </w:rPr>
        <w:t xml:space="preserve">how and why </w:t>
      </w:r>
      <w:r w:rsidRPr="00FB6F5D">
        <w:t>the difference-of-Gaussians (</w:t>
      </w:r>
      <w:proofErr w:type="spellStart"/>
      <w:r w:rsidRPr="00FB6F5D">
        <w:t>DoG</w:t>
      </w:r>
      <w:proofErr w:type="spellEnd"/>
      <w:r w:rsidRPr="00FB6F5D">
        <w:t xml:space="preserve">) </w:t>
      </w:r>
      <w:r w:rsidRPr="00BB434A">
        <w:t xml:space="preserve">approach </w:t>
      </w:r>
      <w:r>
        <w:t xml:space="preserve">is used </w:t>
      </w:r>
      <w:r w:rsidRPr="00BB434A">
        <w:t xml:space="preserve">to find the blobs </w:t>
      </w:r>
      <w:r>
        <w:t>in an image using the structure shown in the figure above.</w:t>
      </w:r>
      <w:r>
        <w:t xml:space="preserve">         </w:t>
      </w:r>
    </w:p>
    <w:p w14:paraId="0F533732" w14:textId="3D74D8CC" w:rsidR="00E14288" w:rsidRDefault="00E14288" w:rsidP="00E14288">
      <w:pPr>
        <w:pStyle w:val="ListParagraph"/>
        <w:numPr>
          <w:ilvl w:val="0"/>
          <w:numId w:val="28"/>
        </w:numPr>
        <w:spacing w:after="0" w:line="240" w:lineRule="auto"/>
      </w:pPr>
      <w:r w:rsidRPr="0054084C">
        <w:t>Using the gradient orientations figure shown above (to the right), explain how we extract a 128-dimension SIFT feature vector for each interest point</w:t>
      </w:r>
      <w:r w:rsidRPr="007459C9">
        <w:rPr>
          <w:b/>
          <w:bCs/>
        </w:rPr>
        <w:t xml:space="preserve">.    </w:t>
      </w:r>
    </w:p>
    <w:p w14:paraId="06793FD3" w14:textId="77777777" w:rsidR="00E14288" w:rsidRPr="0054084C" w:rsidRDefault="00E14288" w:rsidP="00E14288">
      <w:pPr>
        <w:pStyle w:val="ListParagraph"/>
        <w:numPr>
          <w:ilvl w:val="0"/>
          <w:numId w:val="28"/>
        </w:numPr>
        <w:spacing w:after="0" w:line="240" w:lineRule="auto"/>
      </w:pPr>
    </w:p>
    <w:p w14:paraId="74924024" w14:textId="77777777" w:rsidR="00E14288" w:rsidRDefault="00E14288" w:rsidP="00E14288">
      <w:pPr>
        <w:pStyle w:val="ListParagraph"/>
        <w:ind w:left="1440"/>
        <w:rPr>
          <w:noProof/>
        </w:rPr>
      </w:pPr>
      <w:r w:rsidRPr="00BB48B2">
        <w:rPr>
          <w:noProof/>
        </w:rPr>
        <w:drawing>
          <wp:inline distT="0" distB="0" distL="0" distR="0" wp14:anchorId="1D44223D" wp14:editId="59E22EA3">
            <wp:extent cx="321869" cy="63585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8B2">
        <w:rPr>
          <w:noProof/>
        </w:rPr>
        <w:drawing>
          <wp:inline distT="0" distB="0" distL="0" distR="0" wp14:anchorId="5524110F" wp14:editId="63AF513A">
            <wp:extent cx="731520" cy="32186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58" cy="32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91A7" w14:textId="24528AB3" w:rsidR="00E14288" w:rsidRPr="00E14288" w:rsidRDefault="00E14288" w:rsidP="00E14288">
      <w:pPr>
        <w:pStyle w:val="ListParagraph"/>
        <w:ind w:left="0"/>
        <w:rPr>
          <w:noProof/>
        </w:rPr>
      </w:pPr>
      <w:r>
        <w:rPr>
          <w:noProof/>
        </w:rPr>
        <w:t xml:space="preserve">(iii.1) </w:t>
      </w:r>
      <w:r w:rsidRPr="00E14288">
        <w:rPr>
          <w:noProof/>
        </w:rPr>
        <w:t xml:space="preserve">The shown Kernels above are for the basic edge detection approach; which one correponsds to </w:t>
      </w:r>
      <m:oMath>
        <m:f>
          <m:fPr>
            <m:type m:val="skw"/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18"/>
              </w:rPr>
              <m:t>∂f</m:t>
            </m:r>
          </m:num>
          <m:den>
            <m:r>
              <w:rPr>
                <w:rFonts w:ascii="Cambria Math" w:hAnsi="Cambria Math"/>
                <w:noProof/>
                <w:sz w:val="18"/>
                <w:szCs w:val="18"/>
              </w:rPr>
              <m:t>∂x</m:t>
            </m:r>
          </m:den>
        </m:f>
        <m:r>
          <w:rPr>
            <w:rFonts w:ascii="Cambria Math" w:hAnsi="Cambria Math"/>
            <w:noProof/>
            <w:sz w:val="18"/>
            <w:szCs w:val="18"/>
          </w:rPr>
          <m:t xml:space="preserve"> and  </m:t>
        </m:r>
        <m:f>
          <m:fPr>
            <m:type m:val="skw"/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18"/>
              </w:rPr>
              <m:t>∂f</m:t>
            </m:r>
          </m:num>
          <m:den>
            <m:r>
              <w:rPr>
                <w:rFonts w:ascii="Cambria Math" w:hAnsi="Cambria Math"/>
                <w:noProof/>
                <w:sz w:val="18"/>
                <w:szCs w:val="18"/>
              </w:rPr>
              <m:t>∂y</m:t>
            </m:r>
          </m:den>
        </m:f>
      </m:oMath>
      <w:r w:rsidRPr="00E14288">
        <w:rPr>
          <w:noProof/>
          <w:sz w:val="18"/>
          <w:szCs w:val="18"/>
        </w:rPr>
        <w:t>?</w:t>
      </w:r>
      <w:r w:rsidRPr="00E14288">
        <w:rPr>
          <w:noProof/>
        </w:rPr>
        <w:t xml:space="preserve">    Which one will show the Vertical edges and which will show the Horizontal edges in an image?       </w:t>
      </w:r>
    </w:p>
    <w:p w14:paraId="1191FAED" w14:textId="7F8D5847" w:rsidR="00E14288" w:rsidRDefault="00E14288" w:rsidP="00E14288">
      <w:pPr>
        <w:pStyle w:val="ListParagraph"/>
        <w:ind w:left="-270"/>
        <w:rPr>
          <w:b/>
          <w:bCs/>
          <w:noProof/>
          <w:u w:val="single"/>
        </w:rPr>
      </w:pPr>
      <w:r w:rsidRPr="00E14288">
        <w:rPr>
          <w:noProof/>
        </w:rPr>
        <w:t xml:space="preserve">     (iii.2) Apply the above Kernels to find the magnitude and direction (phase angle) of the gradient at </w:t>
      </w:r>
      <w:r w:rsidRPr="00E14288">
        <w:t xml:space="preserve">pixel </w:t>
      </w:r>
      <w:proofErr w:type="gramStart"/>
      <w:r>
        <w:t>f(</w:t>
      </w:r>
      <w:proofErr w:type="gramEnd"/>
      <w:r>
        <w:t>4,5</w:t>
      </w:r>
      <w:r w:rsidRPr="00E14288">
        <w:t>)</w:t>
      </w:r>
      <w:r>
        <w:t>=45</w:t>
      </w:r>
      <w:r w:rsidRPr="00E14288">
        <w:t xml:space="preserve"> in the (</w:t>
      </w:r>
      <w:r>
        <w:t>8-by-8) image block given above.</w:t>
      </w:r>
    </w:p>
    <w:p w14:paraId="05B9BB85" w14:textId="77777777" w:rsidR="00856F84" w:rsidRDefault="00C266A7" w:rsidP="00C266A7">
      <w:pPr>
        <w:ind w:right="432"/>
        <w:rPr>
          <w:rFonts w:cs="Times New Roman"/>
          <w:b/>
          <w:bCs/>
          <w:noProof/>
          <w:sz w:val="24"/>
          <w:szCs w:val="24"/>
          <w:u w:val="single"/>
        </w:rPr>
      </w:pPr>
      <w:r w:rsidRPr="008E56B3">
        <w:rPr>
          <w:rFonts w:cs="Times New Roman"/>
          <w:b/>
          <w:bCs/>
          <w:noProof/>
          <w:sz w:val="24"/>
          <w:szCs w:val="24"/>
          <w:u w:val="single"/>
        </w:rPr>
        <w:t xml:space="preserve">Question 2:   </w:t>
      </w:r>
    </w:p>
    <w:p w14:paraId="78C3D63C" w14:textId="415B8C85" w:rsidR="00C266A7" w:rsidRDefault="00C266A7" w:rsidP="00C266A7">
      <w:pPr>
        <w:ind w:right="432"/>
        <w:rPr>
          <w:rFonts w:cs="Times New Roman"/>
          <w:b/>
          <w:bCs/>
          <w:noProof/>
          <w:sz w:val="24"/>
          <w:szCs w:val="24"/>
          <w:u w:val="single"/>
        </w:rPr>
      </w:pPr>
      <w:r w:rsidRPr="008E56B3">
        <w:rPr>
          <w:rFonts w:cs="Times New Roman"/>
          <w:b/>
          <w:bCs/>
          <w:noProof/>
          <w:sz w:val="24"/>
          <w:szCs w:val="24"/>
          <w:u w:val="single"/>
        </w:rPr>
        <w:t xml:space="preserve">       </w:t>
      </w:r>
    </w:p>
    <w:p w14:paraId="7240635B" w14:textId="019A3615" w:rsidR="00856F84" w:rsidRDefault="00856F84" w:rsidP="00C266A7">
      <w:pPr>
        <w:ind w:right="432"/>
        <w:rPr>
          <w:rFonts w:cs="Times New Roman"/>
          <w:b/>
          <w:bCs/>
          <w:noProof/>
          <w:sz w:val="24"/>
          <w:szCs w:val="24"/>
          <w:u w:val="single"/>
        </w:rPr>
      </w:pPr>
      <w:r>
        <w:rPr>
          <w:rFonts w:cs="Times New Roman"/>
          <w:noProof/>
          <w:sz w:val="22"/>
          <w:szCs w:val="22"/>
        </w:rPr>
        <w:drawing>
          <wp:inline distT="0" distB="0" distL="0" distR="0" wp14:anchorId="14196281" wp14:editId="2CE49C0C">
            <wp:extent cx="2133333" cy="15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by-8-block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7BEB" w14:textId="77777777" w:rsidR="00856F84" w:rsidRPr="000D21BB" w:rsidRDefault="00856F84" w:rsidP="00C266A7">
      <w:pPr>
        <w:ind w:right="432"/>
        <w:rPr>
          <w:rFonts w:cs="Times New Roman"/>
          <w:b/>
          <w:bCs/>
          <w:noProof/>
          <w:sz w:val="24"/>
          <w:szCs w:val="24"/>
          <w:u w:val="single"/>
        </w:rPr>
      </w:pPr>
    </w:p>
    <w:p w14:paraId="411FD93F" w14:textId="4670D8F7" w:rsidR="00F61C3E" w:rsidRDefault="00C266A7" w:rsidP="00856F84">
      <w:pPr>
        <w:spacing w:before="100" w:beforeAutospacing="1" w:after="100" w:afterAutospacing="1"/>
        <w:ind w:right="432"/>
        <w:contextualSpacing/>
        <w:rPr>
          <w:sz w:val="22"/>
          <w:szCs w:val="22"/>
          <w:lang w:eastAsia="ar-SA"/>
        </w:rPr>
      </w:pPr>
      <w:r>
        <w:rPr>
          <w:b/>
          <w:bCs/>
          <w:sz w:val="22"/>
          <w:szCs w:val="22"/>
          <w:lang w:eastAsia="ar-SA"/>
        </w:rPr>
        <w:lastRenderedPageBreak/>
        <w:t>(a</w:t>
      </w:r>
      <w:r w:rsidR="001B6768" w:rsidRPr="00ED4B0D">
        <w:rPr>
          <w:b/>
          <w:bCs/>
          <w:sz w:val="22"/>
          <w:szCs w:val="22"/>
          <w:lang w:eastAsia="ar-SA"/>
        </w:rPr>
        <w:t>)</w:t>
      </w:r>
      <w:r w:rsidR="001B6768" w:rsidRPr="00931CEE">
        <w:rPr>
          <w:sz w:val="22"/>
          <w:szCs w:val="22"/>
          <w:lang w:eastAsia="ar-SA"/>
        </w:rPr>
        <w:t xml:space="preserve"> </w:t>
      </w:r>
      <w:r>
        <w:rPr>
          <w:sz w:val="22"/>
          <w:szCs w:val="22"/>
          <w:lang w:eastAsia="ar-SA"/>
        </w:rPr>
        <w:t>F</w:t>
      </w:r>
      <w:r w:rsidR="0082467C">
        <w:rPr>
          <w:sz w:val="22"/>
          <w:szCs w:val="22"/>
          <w:lang w:eastAsia="ar-SA"/>
        </w:rPr>
        <w:t>or the 8-by-8 image above</w:t>
      </w:r>
      <w:r w:rsidR="00642238" w:rsidRPr="00931CEE">
        <w:rPr>
          <w:sz w:val="22"/>
          <w:szCs w:val="22"/>
          <w:lang w:eastAsia="ar-SA"/>
        </w:rPr>
        <w:t xml:space="preserve">, apply the given </w:t>
      </w:r>
      <w:r w:rsidR="00ED4B0D">
        <w:rPr>
          <w:sz w:val="22"/>
          <w:szCs w:val="22"/>
          <w:lang w:eastAsia="ar-SA"/>
        </w:rPr>
        <w:t xml:space="preserve">Gaussian </w:t>
      </w:r>
      <w:r w:rsidR="00642238" w:rsidRPr="00931CEE">
        <w:rPr>
          <w:sz w:val="22"/>
          <w:szCs w:val="22"/>
          <w:lang w:eastAsia="ar-SA"/>
        </w:rPr>
        <w:t>fil</w:t>
      </w:r>
      <w:r w:rsidR="00931CEE" w:rsidRPr="00931CEE">
        <w:rPr>
          <w:sz w:val="22"/>
          <w:szCs w:val="22"/>
          <w:lang w:eastAsia="ar-SA"/>
        </w:rPr>
        <w:t xml:space="preserve">ter on pixel </w:t>
      </w:r>
      <w:proofErr w:type="gramStart"/>
      <w:r w:rsidR="0082467C">
        <w:rPr>
          <w:b/>
          <w:bCs/>
          <w:sz w:val="22"/>
          <w:szCs w:val="22"/>
          <w:lang w:eastAsia="ar-SA"/>
        </w:rPr>
        <w:t>f(</w:t>
      </w:r>
      <w:proofErr w:type="gramEnd"/>
      <w:r w:rsidR="0082467C">
        <w:rPr>
          <w:b/>
          <w:bCs/>
          <w:sz w:val="22"/>
          <w:szCs w:val="22"/>
          <w:lang w:eastAsia="ar-SA"/>
        </w:rPr>
        <w:t>5</w:t>
      </w:r>
      <w:r w:rsidR="00931CEE" w:rsidRPr="00B30219">
        <w:rPr>
          <w:b/>
          <w:bCs/>
          <w:sz w:val="22"/>
          <w:szCs w:val="22"/>
          <w:lang w:eastAsia="ar-SA"/>
        </w:rPr>
        <w:t>,</w:t>
      </w:r>
      <w:r w:rsidR="00B30219" w:rsidRPr="00B30219">
        <w:rPr>
          <w:b/>
          <w:bCs/>
          <w:sz w:val="22"/>
          <w:szCs w:val="22"/>
          <w:lang w:eastAsia="ar-SA"/>
        </w:rPr>
        <w:t>4)=</w:t>
      </w:r>
      <w:r w:rsidR="0082467C">
        <w:rPr>
          <w:b/>
          <w:bCs/>
          <w:sz w:val="22"/>
          <w:szCs w:val="22"/>
          <w:lang w:eastAsia="ar-SA"/>
        </w:rPr>
        <w:t>45</w:t>
      </w:r>
      <w:r w:rsidR="00B30219">
        <w:rPr>
          <w:sz w:val="22"/>
          <w:szCs w:val="22"/>
          <w:lang w:eastAsia="ar-SA"/>
        </w:rPr>
        <w:t xml:space="preserve"> </w:t>
      </w:r>
      <w:r w:rsidR="00931CEE" w:rsidRPr="00931CEE">
        <w:rPr>
          <w:sz w:val="22"/>
          <w:szCs w:val="22"/>
          <w:lang w:eastAsia="ar-SA"/>
        </w:rPr>
        <w:t>and find the pixel’s new value</w:t>
      </w:r>
      <w:r w:rsidR="00ED28D7">
        <w:rPr>
          <w:sz w:val="22"/>
          <w:szCs w:val="22"/>
          <w:lang w:eastAsia="ar-SA"/>
        </w:rPr>
        <w:t>. Has it been smoothed? Is this smoothing good or bad and why?</w:t>
      </w:r>
    </w:p>
    <w:p w14:paraId="4BE896B6" w14:textId="304132A3" w:rsidR="001B6768" w:rsidRDefault="00642238" w:rsidP="00C266A7">
      <w:pPr>
        <w:spacing w:before="100" w:beforeAutospacing="1" w:after="100" w:afterAutospacing="1"/>
        <w:ind w:right="432"/>
        <w:contextualSpacing/>
        <w:rPr>
          <w:b/>
          <w:bCs/>
          <w:sz w:val="22"/>
          <w:szCs w:val="22"/>
          <w:lang w:eastAsia="ar-SA"/>
        </w:rPr>
      </w:pPr>
      <w:r>
        <w:rPr>
          <w:b/>
          <w:bCs/>
          <w:sz w:val="22"/>
          <w:szCs w:val="22"/>
          <w:lang w:eastAsia="ar-SA"/>
        </w:rPr>
        <w:t xml:space="preserve"> </w:t>
      </w:r>
      <w:r w:rsidR="0082467C" w:rsidRPr="0082467C">
        <w:rPr>
          <w:rFonts w:cs="Times New Roman"/>
          <w:bCs/>
          <w:noProof/>
          <w:sz w:val="22"/>
          <w:szCs w:val="22"/>
        </w:rPr>
        <w:drawing>
          <wp:inline distT="0" distB="0" distL="0" distR="0" wp14:anchorId="504052C8" wp14:editId="4EB4AC01">
            <wp:extent cx="1347018" cy="137537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110" cy="13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C92A" w14:textId="73D5A3A4" w:rsidR="00C266A7" w:rsidRDefault="00C266A7" w:rsidP="00C266A7">
      <w:pPr>
        <w:spacing w:before="100" w:beforeAutospacing="1" w:after="100" w:afterAutospacing="1"/>
        <w:ind w:right="432"/>
        <w:contextualSpacing/>
        <w:rPr>
          <w:b/>
          <w:bCs/>
          <w:sz w:val="22"/>
          <w:szCs w:val="22"/>
          <w:lang w:eastAsia="ar-SA"/>
        </w:rPr>
      </w:pPr>
      <w:r>
        <w:rPr>
          <w:b/>
          <w:bCs/>
          <w:sz w:val="22"/>
          <w:szCs w:val="22"/>
          <w:lang w:eastAsia="ar-SA"/>
        </w:rPr>
        <w:t>(b) Explain the main idea of the Bilateral Filter and the Non-local</w:t>
      </w:r>
      <w:r w:rsidR="00EA733C">
        <w:rPr>
          <w:b/>
          <w:bCs/>
          <w:sz w:val="22"/>
          <w:szCs w:val="22"/>
          <w:lang w:eastAsia="ar-SA"/>
        </w:rPr>
        <w:t>-means</w:t>
      </w:r>
      <w:r>
        <w:rPr>
          <w:b/>
          <w:bCs/>
          <w:sz w:val="22"/>
          <w:szCs w:val="22"/>
          <w:lang w:eastAsia="ar-SA"/>
        </w:rPr>
        <w:t xml:space="preserve"> filter approaches and show how they would avoid Blurring the edge in the above 8-by-8 block.</w:t>
      </w:r>
    </w:p>
    <w:p w14:paraId="0488168C" w14:textId="77777777" w:rsidR="00EA733C" w:rsidRDefault="00EA733C" w:rsidP="00C266A7">
      <w:pPr>
        <w:spacing w:before="100" w:beforeAutospacing="1" w:after="100" w:afterAutospacing="1"/>
        <w:ind w:right="432"/>
        <w:contextualSpacing/>
        <w:rPr>
          <w:rFonts w:cs="Times New Roman"/>
          <w:b/>
          <w:bCs/>
          <w:noProof/>
          <w:sz w:val="22"/>
          <w:szCs w:val="22"/>
          <w:u w:val="single"/>
        </w:rPr>
      </w:pPr>
    </w:p>
    <w:p w14:paraId="0DC26A78" w14:textId="575C1CC3" w:rsidR="00ED28D7" w:rsidRPr="00742AA9" w:rsidRDefault="001B6768" w:rsidP="00C266A7">
      <w:pPr>
        <w:ind w:right="432"/>
        <w:rPr>
          <w:rFonts w:cs="Times New Roman"/>
          <w:sz w:val="22"/>
          <w:szCs w:val="22"/>
          <w:lang w:eastAsia="ar-SA"/>
        </w:rPr>
      </w:pPr>
      <w:r w:rsidRPr="001B6768">
        <w:rPr>
          <w:rFonts w:cs="Times New Roman"/>
          <w:b/>
          <w:bCs/>
          <w:noProof/>
          <w:sz w:val="22"/>
          <w:szCs w:val="22"/>
        </w:rPr>
        <w:t>(c)</w:t>
      </w:r>
      <w:r w:rsidRPr="001B6768">
        <w:rPr>
          <w:rFonts w:cs="Times New Roman"/>
          <w:noProof/>
          <w:sz w:val="22"/>
          <w:szCs w:val="22"/>
        </w:rPr>
        <w:t xml:space="preserve"> </w:t>
      </w:r>
      <w:r w:rsidR="00ED28D7" w:rsidRPr="00742AA9">
        <w:rPr>
          <w:rFonts w:cs="Times New Roman"/>
          <w:sz w:val="22"/>
          <w:szCs w:val="22"/>
          <w:lang w:eastAsia="ar-SA"/>
        </w:rPr>
        <w:t xml:space="preserve">The following equation represents the Bilateral </w:t>
      </w:r>
      <w:proofErr w:type="gramStart"/>
      <w:r w:rsidR="00ED28D7" w:rsidRPr="00742AA9">
        <w:rPr>
          <w:rFonts w:cs="Times New Roman"/>
          <w:sz w:val="22"/>
          <w:szCs w:val="22"/>
          <w:lang w:eastAsia="ar-SA"/>
        </w:rPr>
        <w:t>Filter,</w:t>
      </w:r>
      <w:proofErr w:type="gramEnd"/>
      <w:r w:rsidR="00ED28D7" w:rsidRPr="00742AA9">
        <w:rPr>
          <w:rFonts w:cs="Times New Roman"/>
          <w:sz w:val="22"/>
          <w:szCs w:val="22"/>
          <w:lang w:eastAsia="ar-SA"/>
        </w:rPr>
        <w:t xml:space="preserve"> also given</w:t>
      </w:r>
      <w:r w:rsidR="00C266A7">
        <w:rPr>
          <w:rFonts w:cs="Times New Roman"/>
          <w:sz w:val="22"/>
          <w:szCs w:val="22"/>
          <w:lang w:eastAsia="ar-SA"/>
        </w:rPr>
        <w:t xml:space="preserve"> below 8-by-8 image (above</w:t>
      </w:r>
      <w:r w:rsidR="00ED28D7" w:rsidRPr="00742AA9">
        <w:rPr>
          <w:rFonts w:cs="Times New Roman"/>
          <w:sz w:val="22"/>
          <w:szCs w:val="22"/>
          <w:lang w:eastAsia="ar-SA"/>
        </w:rPr>
        <w:t>) and a 3-by-3 normalized</w:t>
      </w:r>
      <w:r w:rsidR="00C266A7">
        <w:rPr>
          <w:rFonts w:cs="Times New Roman"/>
          <w:sz w:val="22"/>
          <w:szCs w:val="22"/>
          <w:lang w:eastAsia="ar-SA"/>
        </w:rPr>
        <w:t xml:space="preserve"> Gaussian filter (above).</w:t>
      </w:r>
    </w:p>
    <w:p w14:paraId="767B39E8" w14:textId="77777777" w:rsidR="00ED28D7" w:rsidRDefault="00ED28D7" w:rsidP="00C266A7">
      <w:pPr>
        <w:ind w:right="432"/>
        <w:rPr>
          <w:rFonts w:cs="Times New Roman"/>
          <w:bCs/>
          <w:sz w:val="22"/>
          <w:szCs w:val="22"/>
          <w:lang w:eastAsia="ar-SA"/>
        </w:rPr>
      </w:pPr>
    </w:p>
    <w:p w14:paraId="706981F3" w14:textId="77777777" w:rsidR="00ED28D7" w:rsidRDefault="00ED28D7" w:rsidP="00C266A7">
      <w:pPr>
        <w:ind w:right="432"/>
        <w:rPr>
          <w:rFonts w:cs="Times New Roman"/>
          <w:bCs/>
          <w:sz w:val="22"/>
          <w:szCs w:val="22"/>
          <w:lang w:eastAsia="ar-SA"/>
        </w:rPr>
      </w:pPr>
      <w:r>
        <w:rPr>
          <w:rFonts w:cs="Times New Roman"/>
          <w:bCs/>
          <w:noProof/>
          <w:sz w:val="22"/>
          <w:szCs w:val="22"/>
        </w:rPr>
        <w:drawing>
          <wp:inline distT="0" distB="0" distL="0" distR="0" wp14:anchorId="550BC1CE" wp14:editId="3F16DB85">
            <wp:extent cx="4642111" cy="1156225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80" cy="116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2D1C" w14:textId="77777777" w:rsidR="00ED28D7" w:rsidRPr="00E14288" w:rsidRDefault="00ED28D7" w:rsidP="00C266A7">
      <w:pPr>
        <w:ind w:right="432"/>
        <w:rPr>
          <w:rFonts w:asciiTheme="majorBidi" w:hAnsiTheme="majorBidi" w:cstheme="majorBidi"/>
          <w:bCs/>
          <w:sz w:val="22"/>
          <w:szCs w:val="22"/>
          <w:lang w:eastAsia="ar-SA"/>
        </w:rPr>
      </w:pPr>
      <w:r w:rsidRPr="00E14288">
        <w:rPr>
          <w:rFonts w:asciiTheme="majorBidi" w:hAnsiTheme="majorBidi" w:cstheme="majorBidi"/>
          <w:bCs/>
          <w:sz w:val="22"/>
          <w:szCs w:val="22"/>
          <w:lang w:eastAsia="ar-SA"/>
        </w:rPr>
        <w:t xml:space="preserve"> </w:t>
      </w:r>
    </w:p>
    <w:p w14:paraId="3BB0F51B" w14:textId="2252459B" w:rsidR="00E14288" w:rsidRPr="0094305E" w:rsidRDefault="00ED28D7" w:rsidP="00EA733C">
      <w:pPr>
        <w:ind w:right="432"/>
        <w:rPr>
          <w:rFonts w:asciiTheme="majorBidi" w:hAnsiTheme="majorBidi" w:cstheme="majorBidi"/>
          <w:bCs/>
          <w:sz w:val="22"/>
          <w:szCs w:val="22"/>
          <w:lang w:eastAsia="ar-SA"/>
        </w:rPr>
      </w:pPr>
      <w:r w:rsidRPr="00E14288">
        <w:rPr>
          <w:rFonts w:asciiTheme="majorBidi" w:hAnsiTheme="majorBidi" w:cstheme="majorBidi"/>
          <w:bCs/>
          <w:sz w:val="22"/>
          <w:szCs w:val="22"/>
          <w:lang w:eastAsia="ar-SA"/>
        </w:rPr>
        <w:t>Consider that the Bilateral</w:t>
      </w:r>
      <w:r w:rsidR="00C266A7" w:rsidRPr="00E14288">
        <w:rPr>
          <w:rFonts w:asciiTheme="majorBidi" w:hAnsiTheme="majorBidi" w:cstheme="majorBidi"/>
          <w:bCs/>
          <w:sz w:val="22"/>
          <w:szCs w:val="22"/>
          <w:lang w:eastAsia="ar-SA"/>
        </w:rPr>
        <w:t xml:space="preserve"> filter is centered at pixel f(5,4)=45</w:t>
      </w:r>
      <w:r w:rsidRPr="00E14288">
        <w:rPr>
          <w:rFonts w:asciiTheme="majorBidi" w:hAnsiTheme="majorBidi" w:cstheme="majorBidi"/>
          <w:bCs/>
          <w:sz w:val="22"/>
          <w:szCs w:val="22"/>
          <w:lang w:eastAsia="ar-SA"/>
        </w:rPr>
        <w:t xml:space="preserve">,  Take </w:t>
      </w:r>
      <m:oMath>
        <m:sSub>
          <m:sSubPr>
            <m:ctrlPr>
              <w:rPr>
                <w:rFonts w:ascii="Cambria Math" w:hAnsi="Cambria Math" w:cstheme="majorBidi"/>
                <w:bCs/>
                <w:i/>
                <w:sz w:val="22"/>
                <w:szCs w:val="22"/>
                <w:lang w:eastAsia="ar-SA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  <w:lang w:eastAsia="ar-SA"/>
              </w:rPr>
              <m:t>σ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  <w:lang w:eastAsia="ar-SA"/>
              </w:rPr>
              <m:t>r</m:t>
            </m:r>
          </m:sub>
        </m:sSub>
        <m:r>
          <w:rPr>
            <w:rFonts w:ascii="Cambria Math" w:hAnsi="Cambria Math" w:cstheme="majorBidi"/>
            <w:sz w:val="22"/>
            <w:szCs w:val="22"/>
            <w:lang w:eastAsia="ar-SA"/>
          </w:rPr>
          <m:t>=200</m:t>
        </m:r>
      </m:oMath>
      <w:r w:rsidRPr="00E14288">
        <w:rPr>
          <w:rFonts w:asciiTheme="majorBidi" w:hAnsiTheme="majorBidi" w:cstheme="majorBidi"/>
          <w:bCs/>
          <w:sz w:val="22"/>
          <w:szCs w:val="22"/>
          <w:lang w:eastAsia="ar-SA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bCs/>
                <w:i/>
                <w:sz w:val="22"/>
                <w:szCs w:val="22"/>
                <w:lang w:eastAsia="ar-SA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  <w:lang w:eastAsia="ar-SA"/>
              </w:rPr>
              <m:t>W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  <w:lang w:eastAsia="ar-SA"/>
              </w:rPr>
              <m:t>p</m:t>
            </m:r>
          </m:sub>
        </m:sSub>
        <m:r>
          <w:rPr>
            <w:rFonts w:ascii="Cambria Math" w:hAnsi="Cambria Math" w:cstheme="majorBidi"/>
            <w:sz w:val="22"/>
            <w:szCs w:val="22"/>
            <w:lang w:eastAsia="ar-SA"/>
          </w:rPr>
          <m:t>=1.0</m:t>
        </m:r>
      </m:oMath>
      <w:r w:rsidR="00EA733C">
        <w:rPr>
          <w:rFonts w:asciiTheme="majorBidi" w:hAnsiTheme="majorBidi" w:cstheme="majorBidi"/>
          <w:bCs/>
          <w:sz w:val="22"/>
          <w:szCs w:val="22"/>
          <w:lang w:eastAsia="ar-SA"/>
        </w:rPr>
        <w:t xml:space="preserve"> Calculate the </w:t>
      </w:r>
      <w:r w:rsidR="00C266A7" w:rsidRPr="00E14288">
        <w:rPr>
          <w:rFonts w:asciiTheme="majorBidi" w:hAnsiTheme="majorBidi" w:cstheme="majorBidi"/>
          <w:bCs/>
          <w:sz w:val="22"/>
          <w:szCs w:val="22"/>
          <w:lang w:eastAsia="ar-SA"/>
        </w:rPr>
        <w:t xml:space="preserve"> new value for pixel f(5</w:t>
      </w:r>
      <w:r w:rsidRPr="00E14288">
        <w:rPr>
          <w:rFonts w:asciiTheme="majorBidi" w:hAnsiTheme="majorBidi" w:cstheme="majorBidi"/>
          <w:bCs/>
          <w:sz w:val="22"/>
          <w:szCs w:val="22"/>
          <w:lang w:eastAsia="ar-SA"/>
        </w:rPr>
        <w:t>,4)</w:t>
      </w:r>
      <w:r w:rsidR="00EA733C">
        <w:rPr>
          <w:rFonts w:asciiTheme="majorBidi" w:hAnsiTheme="majorBidi" w:cstheme="majorBidi"/>
          <w:bCs/>
          <w:sz w:val="22"/>
          <w:szCs w:val="22"/>
          <w:lang w:eastAsia="ar-SA"/>
        </w:rPr>
        <w:t xml:space="preserve">=45  (use the pixel values </w:t>
      </w:r>
      <w:r w:rsidRPr="00E14288">
        <w:rPr>
          <w:rFonts w:asciiTheme="majorBidi" w:hAnsiTheme="majorBidi" w:cstheme="majorBidi"/>
          <w:bCs/>
          <w:sz w:val="22"/>
          <w:szCs w:val="22"/>
          <w:lang w:eastAsia="ar-SA"/>
        </w:rPr>
        <w:t>from the image, and the 3-by-3 Gaussian filter given, as well as the range weights that you should calculate</w:t>
      </w:r>
      <w:r w:rsidR="00EA733C">
        <w:rPr>
          <w:rFonts w:asciiTheme="majorBidi" w:hAnsiTheme="majorBidi" w:cstheme="majorBidi"/>
          <w:bCs/>
          <w:sz w:val="22"/>
          <w:szCs w:val="22"/>
          <w:lang w:eastAsia="ar-SA"/>
        </w:rPr>
        <w:t>).</w:t>
      </w:r>
      <w:r w:rsidR="00367EEA" w:rsidRPr="00E14288">
        <w:rPr>
          <w:rFonts w:asciiTheme="majorBidi" w:hAnsiTheme="majorBidi" w:cstheme="majorBidi"/>
          <w:noProof/>
          <w:sz w:val="22"/>
          <w:szCs w:val="22"/>
        </w:rPr>
        <w:t xml:space="preserve"> </w:t>
      </w:r>
    </w:p>
    <w:p w14:paraId="415FF13C" w14:textId="77777777" w:rsidR="00E14288" w:rsidRPr="00E14288" w:rsidRDefault="00E14288" w:rsidP="00E14288">
      <w:pPr>
        <w:ind w:right="432"/>
        <w:rPr>
          <w:rFonts w:asciiTheme="majorBidi" w:hAnsiTheme="majorBidi" w:cstheme="majorBidi"/>
          <w:noProof/>
          <w:sz w:val="22"/>
          <w:szCs w:val="22"/>
        </w:rPr>
      </w:pPr>
    </w:p>
    <w:p w14:paraId="13CA467A" w14:textId="4945083A" w:rsidR="002F2C16" w:rsidRPr="00E14288" w:rsidRDefault="0094305E" w:rsidP="00E14288">
      <w:pPr>
        <w:ind w:right="432"/>
        <w:rPr>
          <w:rFonts w:asciiTheme="majorBidi" w:hAnsiTheme="majorBidi" w:cstheme="majorBidi"/>
          <w:bCs/>
          <w:sz w:val="22"/>
          <w:szCs w:val="22"/>
          <w:lang w:eastAsia="ar-SA"/>
        </w:rPr>
      </w:pPr>
      <w:r>
        <w:rPr>
          <w:rFonts w:asciiTheme="majorBidi" w:hAnsiTheme="majorBidi" w:cstheme="majorBidi"/>
          <w:noProof/>
          <w:sz w:val="22"/>
          <w:szCs w:val="22"/>
        </w:rPr>
        <w:t>(d</w:t>
      </w:r>
      <w:r w:rsidR="00E14288" w:rsidRPr="00E14288">
        <w:rPr>
          <w:rFonts w:asciiTheme="majorBidi" w:hAnsiTheme="majorBidi" w:cstheme="majorBidi"/>
          <w:noProof/>
          <w:sz w:val="22"/>
          <w:szCs w:val="22"/>
        </w:rPr>
        <w:t xml:space="preserve">) </w:t>
      </w:r>
      <w:r w:rsidR="00367EEA" w:rsidRPr="00E14288">
        <w:rPr>
          <w:rFonts w:asciiTheme="majorBidi" w:hAnsiTheme="majorBidi" w:cstheme="majorBidi"/>
          <w:sz w:val="22"/>
          <w:szCs w:val="22"/>
        </w:rPr>
        <w:t xml:space="preserve">Explain </w:t>
      </w:r>
      <w:r w:rsidR="00E14288" w:rsidRPr="00E14288">
        <w:rPr>
          <w:rFonts w:asciiTheme="majorBidi" w:hAnsiTheme="majorBidi" w:cstheme="majorBidi"/>
          <w:sz w:val="22"/>
          <w:szCs w:val="22"/>
        </w:rPr>
        <w:t xml:space="preserve">the difference between low-pass, high-pass, band-pass and notch filters in their frequency domain characteristics. Which of them would you use to get rid of the </w:t>
      </w:r>
      <w:r w:rsidR="00EA733C">
        <w:rPr>
          <w:rFonts w:asciiTheme="majorBidi" w:hAnsiTheme="majorBidi" w:cstheme="majorBidi"/>
          <w:sz w:val="22"/>
          <w:szCs w:val="22"/>
        </w:rPr>
        <w:t xml:space="preserve">periodic </w:t>
      </w:r>
      <w:bookmarkStart w:id="0" w:name="_GoBack"/>
      <w:bookmarkEnd w:id="0"/>
      <w:r w:rsidR="00E14288" w:rsidRPr="00E14288">
        <w:rPr>
          <w:rFonts w:asciiTheme="majorBidi" w:hAnsiTheme="majorBidi" w:cstheme="majorBidi"/>
          <w:sz w:val="22"/>
          <w:szCs w:val="22"/>
        </w:rPr>
        <w:t>50Hz supply noise effects?</w:t>
      </w:r>
    </w:p>
    <w:sectPr w:rsidR="002F2C16" w:rsidRPr="00E14288" w:rsidSect="006F2F95">
      <w:headerReference w:type="default" r:id="rId16"/>
      <w:footerReference w:type="default" r:id="rId17"/>
      <w:type w:val="continuous"/>
      <w:pgSz w:w="11907" w:h="16840" w:code="9"/>
      <w:pgMar w:top="3402" w:right="657" w:bottom="709" w:left="1134" w:header="720" w:footer="5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C6D2C" w14:textId="77777777" w:rsidR="00900483" w:rsidRDefault="00900483">
      <w:r>
        <w:separator/>
      </w:r>
    </w:p>
  </w:endnote>
  <w:endnote w:type="continuationSeparator" w:id="0">
    <w:p w14:paraId="130FDB91" w14:textId="77777777" w:rsidR="00900483" w:rsidRDefault="0090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margin" w:tblpXSpec="center" w:tblpY="3"/>
      <w:bidiVisual/>
      <w:tblW w:w="9360" w:type="dxa"/>
      <w:tblLook w:val="04A0" w:firstRow="1" w:lastRow="0" w:firstColumn="1" w:lastColumn="0" w:noHBand="0" w:noVBand="1"/>
    </w:tblPr>
    <w:tblGrid>
      <w:gridCol w:w="3150"/>
      <w:gridCol w:w="2790"/>
      <w:gridCol w:w="3420"/>
    </w:tblGrid>
    <w:tr w:rsidR="00530079" w:rsidRPr="008D7C51" w14:paraId="3169CDF4" w14:textId="77777777" w:rsidTr="00FB6BEA">
      <w:tc>
        <w:tcPr>
          <w:tcW w:w="3150" w:type="dxa"/>
          <w:vAlign w:val="center"/>
        </w:tcPr>
        <w:p w14:paraId="1BDF6780" w14:textId="77777777" w:rsidR="00530079" w:rsidRPr="008D7C51" w:rsidRDefault="00530079" w:rsidP="00844DBE">
          <w:pPr>
            <w:jc w:val="right"/>
            <w:rPr>
              <w:rFonts w:cs="Times New Roman"/>
              <w:sz w:val="24"/>
              <w:szCs w:val="24"/>
              <w:rtl/>
            </w:rPr>
          </w:pPr>
        </w:p>
      </w:tc>
      <w:tc>
        <w:tcPr>
          <w:tcW w:w="2790" w:type="dxa"/>
          <w:vAlign w:val="center"/>
        </w:tcPr>
        <w:p w14:paraId="64925B83" w14:textId="77777777" w:rsidR="00530079" w:rsidRPr="008D7C51" w:rsidRDefault="00530079" w:rsidP="00844DBE">
          <w:pPr>
            <w:tabs>
              <w:tab w:val="center" w:pos="4680"/>
              <w:tab w:val="right" w:pos="9360"/>
            </w:tabs>
            <w:jc w:val="center"/>
            <w:rPr>
              <w:rFonts w:cs="Times New Roman"/>
              <w:sz w:val="24"/>
              <w:szCs w:val="24"/>
            </w:rPr>
          </w:pPr>
          <w:r w:rsidRPr="008D7C51">
            <w:rPr>
              <w:rFonts w:cs="Times New Roman"/>
              <w:sz w:val="24"/>
              <w:szCs w:val="24"/>
            </w:rPr>
            <w:t xml:space="preserve">Page </w: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begin"/>
          </w:r>
          <w:r w:rsidRPr="008D7C51">
            <w:rPr>
              <w:rFonts w:cs="Times New Roman"/>
              <w:b/>
              <w:bCs/>
              <w:sz w:val="24"/>
              <w:szCs w:val="24"/>
            </w:rPr>
            <w:instrText xml:space="preserve"> PAGE </w:instrTex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separate"/>
          </w:r>
          <w:r w:rsidR="00EA733C">
            <w:rPr>
              <w:rFonts w:cs="Times New Roman"/>
              <w:b/>
              <w:bCs/>
              <w:noProof/>
              <w:sz w:val="24"/>
              <w:szCs w:val="24"/>
            </w:rPr>
            <w:t>1</w: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end"/>
          </w:r>
          <w:r w:rsidRPr="008D7C51">
            <w:rPr>
              <w:rFonts w:cs="Times New Roman"/>
              <w:sz w:val="24"/>
              <w:szCs w:val="24"/>
            </w:rPr>
            <w:t xml:space="preserve"> of </w: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begin"/>
          </w:r>
          <w:r w:rsidRPr="008D7C51">
            <w:rPr>
              <w:rFonts w:cs="Times New Roman"/>
              <w:b/>
              <w:bCs/>
              <w:sz w:val="24"/>
              <w:szCs w:val="24"/>
            </w:rPr>
            <w:instrText xml:space="preserve"> NUMPAGES  </w:instrTex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separate"/>
          </w:r>
          <w:r w:rsidR="00EA733C">
            <w:rPr>
              <w:rFonts w:cs="Times New Roman"/>
              <w:b/>
              <w:bCs/>
              <w:noProof/>
              <w:sz w:val="24"/>
              <w:szCs w:val="24"/>
            </w:rPr>
            <w:t>2</w: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tc>
      <w:tc>
        <w:tcPr>
          <w:tcW w:w="3420" w:type="dxa"/>
          <w:vAlign w:val="center"/>
        </w:tcPr>
        <w:p w14:paraId="5DCD8B67" w14:textId="77777777" w:rsidR="00530079" w:rsidRPr="008D7C51" w:rsidRDefault="00530079" w:rsidP="00844DBE">
          <w:pPr>
            <w:bidi/>
            <w:jc w:val="right"/>
            <w:rPr>
              <w:rFonts w:cs="Mudir MT"/>
              <w:sz w:val="24"/>
              <w:szCs w:val="24"/>
            </w:rPr>
          </w:pPr>
          <w:r w:rsidRPr="008D7C51">
            <w:rPr>
              <w:rFonts w:cs="Mudir MT"/>
              <w:sz w:val="22"/>
              <w:szCs w:val="22"/>
            </w:rPr>
            <w:t>EDQMS 2/3</w:t>
          </w:r>
        </w:p>
      </w:tc>
    </w:tr>
  </w:tbl>
  <w:p w14:paraId="430ED3D2" w14:textId="77777777" w:rsidR="00530079" w:rsidRPr="00844DBE" w:rsidRDefault="00530079" w:rsidP="00844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10E93" w14:textId="77777777" w:rsidR="00900483" w:rsidRDefault="00900483">
      <w:r>
        <w:separator/>
      </w:r>
    </w:p>
  </w:footnote>
  <w:footnote w:type="continuationSeparator" w:id="0">
    <w:p w14:paraId="57BC78E0" w14:textId="77777777" w:rsidR="00900483" w:rsidRDefault="00900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9C358" w14:textId="77777777" w:rsidR="00530079" w:rsidRDefault="0053007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8434AA0" wp14:editId="2892AEFF">
              <wp:simplePos x="0" y="0"/>
              <wp:positionH relativeFrom="column">
                <wp:posOffset>-339090</wp:posOffset>
              </wp:positionH>
              <wp:positionV relativeFrom="paragraph">
                <wp:posOffset>95250</wp:posOffset>
              </wp:positionV>
              <wp:extent cx="6893560" cy="9411335"/>
              <wp:effectExtent l="19050" t="19050" r="21590" b="1841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3560" cy="9411335"/>
                        <a:chOff x="602" y="871"/>
                        <a:chExt cx="10856" cy="14821"/>
                      </a:xfrm>
                    </wpg:grpSpPr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3022" y="871"/>
                          <a:ext cx="8350" cy="2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50426F" w14:textId="77777777" w:rsidR="00530079" w:rsidRDefault="00530079" w:rsidP="00A37336">
                            <w:pPr>
                              <w:spacing w:line="324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COLLEGE OF ENGINEERING &amp; TECHNOLOGY </w:t>
                            </w:r>
                          </w:p>
                          <w:p w14:paraId="08114EFB" w14:textId="77777777" w:rsidR="00530079" w:rsidRPr="00FD28A6" w:rsidRDefault="00530079" w:rsidP="002946F4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>Department</w:t>
                            </w: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ab/>
                              <w:t>:</w:t>
                            </w:r>
                            <w:r w:rsidR="00494BEB">
                              <w:rPr>
                                <w:b/>
                                <w:bCs/>
                                <w:sz w:val="24"/>
                              </w:rPr>
                              <w:t xml:space="preserve"> Artificial Intelligence (Alamein 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Branch)</w:t>
                            </w: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1B0F9E92" w14:textId="77777777" w:rsidR="00530079" w:rsidRPr="00FD28A6" w:rsidRDefault="00530079" w:rsidP="00A8616F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>Lecturer</w:t>
                            </w: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ab/>
                              <w:t xml:space="preserve">: </w:t>
                            </w:r>
                            <w:r w:rsidR="00650234">
                              <w:rPr>
                                <w:b/>
                                <w:bCs/>
                                <w:sz w:val="24"/>
                              </w:rPr>
                              <w:t>Dr. Mohamed Waleed Fakhr</w:t>
                            </w:r>
                          </w:p>
                          <w:p w14:paraId="41430109" w14:textId="77777777" w:rsidR="00530079" w:rsidRPr="00FD28A6" w:rsidRDefault="00530079" w:rsidP="00A8616F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Name</w:t>
                            </w:r>
                            <w:r w:rsidR="00FF0E77">
                              <w:rPr>
                                <w:b/>
                                <w:bCs/>
                                <w:sz w:val="24"/>
                              </w:rPr>
                              <w:tab/>
                              <w:t>: Digital Image Processing &amp; Pattern Recognition</w:t>
                            </w:r>
                          </w:p>
                          <w:p w14:paraId="428B8060" w14:textId="77777777" w:rsidR="00530079" w:rsidRPr="00063096" w:rsidRDefault="00530079" w:rsidP="00A8616F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 xml:space="preserve">Course 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Code</w:t>
                            </w:r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ab/>
                              <w:t xml:space="preserve">: </w:t>
                            </w:r>
                            <w:r w:rsidR="00FF0E77">
                              <w:rPr>
                                <w:b/>
                                <w:bCs/>
                                <w:sz w:val="24"/>
                              </w:rPr>
                              <w:t>IN 322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          Total Marks:</w:t>
                            </w:r>
                            <w:r w:rsidR="00B30219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650234">
                              <w:rPr>
                                <w:b/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7CC8AF00" w14:textId="0E26A23B" w:rsidR="00530079" w:rsidRPr="00063096" w:rsidRDefault="00530079" w:rsidP="0094305E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>Date</w:t>
                            </w:r>
                            <w:r w:rsidR="00650234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0D21BB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94305E">
                              <w:rPr>
                                <w:b/>
                                <w:bCs/>
                                <w:sz w:val="24"/>
                              </w:rPr>
                              <w:t>4</w:t>
                            </w:r>
                            <w:proofErr w:type="gramEnd"/>
                            <w:r w:rsidR="0094305E">
                              <w:rPr>
                                <w:b/>
                                <w:bCs/>
                                <w:sz w:val="24"/>
                              </w:rPr>
                              <w:t>-6</w:t>
                            </w:r>
                            <w:r w:rsidR="00FF0E77">
                              <w:rPr>
                                <w:b/>
                                <w:bCs/>
                                <w:sz w:val="24"/>
                              </w:rPr>
                              <w:t xml:space="preserve">-2023      </w:t>
                            </w:r>
                            <w:r w:rsidR="00FF0E77">
                              <w:rPr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D9366D">
                              <w:rPr>
                                <w:b/>
                                <w:bCs/>
                                <w:sz w:val="24"/>
                              </w:rPr>
                              <w:t xml:space="preserve">        </w:t>
                            </w:r>
                            <w:r w:rsidR="00BF546D">
                              <w:rPr>
                                <w:b/>
                                <w:bCs/>
                                <w:sz w:val="24"/>
                              </w:rPr>
                              <w:t>Time allowed: 9</w:t>
                            </w:r>
                            <w:r w:rsidR="00650234">
                              <w:rPr>
                                <w:b/>
                                <w:bCs/>
                                <w:sz w:val="24"/>
                              </w:rPr>
                              <w:t>0min</w:t>
                            </w:r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39EE81D2" w14:textId="77777777" w:rsidR="00530079" w:rsidRDefault="0053007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602" y="881"/>
                          <a:ext cx="10856" cy="148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602" y="3194"/>
                          <a:ext cx="10856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760" y="998"/>
                          <a:ext cx="2200" cy="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26DF0" w14:textId="77777777" w:rsidR="00530079" w:rsidRDefault="00530079">
                            <w:pPr>
                              <w:textDirection w:val="tbRl"/>
                            </w:pPr>
                            <w:r>
                              <w:object w:dxaOrig="1884" w:dyaOrig="1848" w14:anchorId="5355C76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4.15pt;height:92.3pt" o:ole="" fillcolor="window">
                                  <v:imagedata r:id="rId1" o:title=""/>
                                </v:shape>
                                <o:OLEObject Type="Embed" ProgID="Word.Picture.8" ShapeID="_x0000_i1025" DrawAspect="Content" ObjectID="_1747390218" r:id="rId2"/>
                              </w:object>
                            </w:r>
                          </w:p>
                          <w:p w14:paraId="0FD07678" w14:textId="77777777" w:rsidR="00530079" w:rsidRDefault="005300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-26.7pt;margin-top:7.5pt;width:542.8pt;height:741.05pt;z-index:251657728" coordorigin="602,871" coordsize="10856,1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">
              <v:rect id="Rectangle 7" o:spid="_x0000_s1027" style="position:absolute;left:3022;top:871;width:8350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Nto8MA&#10;AADaAAAADwAAAGRycy9kb3ducmV2LnhtbESPQWvCQBSE74L/YXlCb3VjSq2mrkELQvFk03p/ZF+T&#10;aPbtmt3G9N93hYLHYWa+YVb5YFrRU+cbywpm0wQEcWl1w5WCr8/d4wKED8gaW8uk4Jc85OvxaIWZ&#10;tlf+oL4IlYgQ9hkqqENwmZS+rMmgn1pHHL1v2xkMUXaV1B1eI9y0Mk2SuTTYcFyo0dFbTeW5+DEK&#10;zrPLc3/SL/vlYs7bdH9wR7dzSj1Mhs0riEBDuIf/2+9awRPcrs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Nto8MAAADaAAAADwAAAAAAAAAAAAAAAACYAgAAZHJzL2Rv&#10;d25yZXYueG1sUEsFBgAAAAAEAAQA9QAAAIgDAAAAAA==&#10;" filled="f" stroked="f" strokeweight="1pt">
                <v:textbox inset="1pt,1pt,1pt,1pt">
                  <w:txbxContent>
                    <w:p w14:paraId="1E50426F" w14:textId="77777777" w:rsidR="00530079" w:rsidRDefault="00530079" w:rsidP="00A37336">
                      <w:pPr>
                        <w:spacing w:line="324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COLLEGE OF ENGINEERING &amp; TECHNOLOGY </w:t>
                      </w:r>
                    </w:p>
                    <w:p w14:paraId="08114EFB" w14:textId="77777777" w:rsidR="00530079" w:rsidRPr="00FD28A6" w:rsidRDefault="00530079" w:rsidP="002946F4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r w:rsidRPr="00FD28A6">
                        <w:rPr>
                          <w:b/>
                          <w:bCs/>
                          <w:sz w:val="24"/>
                        </w:rPr>
                        <w:t>Department</w:t>
                      </w:r>
                      <w:r w:rsidRPr="00FD28A6">
                        <w:rPr>
                          <w:b/>
                          <w:bCs/>
                          <w:sz w:val="24"/>
                        </w:rPr>
                        <w:tab/>
                        <w:t>:</w:t>
                      </w:r>
                      <w:r w:rsidR="00494BEB">
                        <w:rPr>
                          <w:b/>
                          <w:bCs/>
                          <w:sz w:val="24"/>
                        </w:rPr>
                        <w:t xml:space="preserve"> Artificial Intelligence (Alamein </w:t>
                      </w:r>
                      <w:r>
                        <w:rPr>
                          <w:b/>
                          <w:bCs/>
                          <w:sz w:val="24"/>
                        </w:rPr>
                        <w:t>Branch)</w:t>
                      </w:r>
                      <w:r w:rsidRPr="00FD28A6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14:paraId="1B0F9E92" w14:textId="77777777" w:rsidR="00530079" w:rsidRPr="00FD28A6" w:rsidRDefault="00530079" w:rsidP="00A8616F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r w:rsidRPr="00FD28A6">
                        <w:rPr>
                          <w:b/>
                          <w:bCs/>
                          <w:sz w:val="24"/>
                        </w:rPr>
                        <w:t>Lecturer</w:t>
                      </w:r>
                      <w:r w:rsidRPr="00FD28A6">
                        <w:rPr>
                          <w:b/>
                          <w:bCs/>
                          <w:sz w:val="24"/>
                        </w:rPr>
                        <w:tab/>
                        <w:t xml:space="preserve">: </w:t>
                      </w:r>
                      <w:r w:rsidR="00650234">
                        <w:rPr>
                          <w:b/>
                          <w:bCs/>
                          <w:sz w:val="24"/>
                        </w:rPr>
                        <w:t>Dr. Mohamed Waleed Fakhr</w:t>
                      </w:r>
                    </w:p>
                    <w:p w14:paraId="41430109" w14:textId="77777777" w:rsidR="00530079" w:rsidRPr="00FD28A6" w:rsidRDefault="00530079" w:rsidP="00A8616F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r w:rsidRPr="00FD28A6">
                        <w:rPr>
                          <w:b/>
                          <w:bCs/>
                          <w:sz w:val="24"/>
                        </w:rPr>
                        <w:t>Course</w:t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Name</w:t>
                      </w:r>
                      <w:r w:rsidR="00FF0E77">
                        <w:rPr>
                          <w:b/>
                          <w:bCs/>
                          <w:sz w:val="24"/>
                        </w:rPr>
                        <w:tab/>
                        <w:t>: Digital Image Processing &amp; Pattern Recognition</w:t>
                      </w:r>
                    </w:p>
                    <w:p w14:paraId="428B8060" w14:textId="77777777" w:rsidR="00530079" w:rsidRPr="00063096" w:rsidRDefault="00530079" w:rsidP="00A8616F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r w:rsidRPr="00063096">
                        <w:rPr>
                          <w:b/>
                          <w:bCs/>
                          <w:sz w:val="24"/>
                        </w:rPr>
                        <w:t xml:space="preserve">Course </w:t>
                      </w:r>
                      <w:r>
                        <w:rPr>
                          <w:b/>
                          <w:bCs/>
                          <w:sz w:val="24"/>
                        </w:rPr>
                        <w:t>Code</w:t>
                      </w:r>
                      <w:r w:rsidRPr="00063096">
                        <w:rPr>
                          <w:b/>
                          <w:bCs/>
                          <w:sz w:val="24"/>
                        </w:rPr>
                        <w:tab/>
                        <w:t xml:space="preserve">: </w:t>
                      </w:r>
                      <w:r w:rsidR="00FF0E77">
                        <w:rPr>
                          <w:b/>
                          <w:bCs/>
                          <w:sz w:val="24"/>
                        </w:rPr>
                        <w:t>IN 322</w:t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 </w:t>
                      </w:r>
                      <w:r w:rsidRPr="00063096">
                        <w:rPr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          Total Marks:</w:t>
                      </w:r>
                      <w:r w:rsidR="00B30219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 w:rsidR="00650234">
                        <w:rPr>
                          <w:b/>
                          <w:bCs/>
                          <w:sz w:val="24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14:paraId="7CC8AF00" w14:textId="0E26A23B" w:rsidR="00530079" w:rsidRPr="00063096" w:rsidRDefault="00530079" w:rsidP="0094305E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proofErr w:type="gramStart"/>
                      <w:r w:rsidRPr="00063096">
                        <w:rPr>
                          <w:b/>
                          <w:bCs/>
                          <w:sz w:val="24"/>
                        </w:rPr>
                        <w:t>Date</w:t>
                      </w:r>
                      <w:r w:rsidR="00650234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 w:rsidR="000D21BB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 w:rsidR="0094305E">
                        <w:rPr>
                          <w:b/>
                          <w:bCs/>
                          <w:sz w:val="24"/>
                        </w:rPr>
                        <w:t>4</w:t>
                      </w:r>
                      <w:proofErr w:type="gramEnd"/>
                      <w:r w:rsidR="0094305E">
                        <w:rPr>
                          <w:b/>
                          <w:bCs/>
                          <w:sz w:val="24"/>
                        </w:rPr>
                        <w:t>-6</w:t>
                      </w:r>
                      <w:r w:rsidR="00FF0E77">
                        <w:rPr>
                          <w:b/>
                          <w:bCs/>
                          <w:sz w:val="24"/>
                        </w:rPr>
                        <w:t xml:space="preserve">-2023      </w:t>
                      </w:r>
                      <w:r w:rsidR="00FF0E77">
                        <w:rPr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</w:rPr>
                        <w:tab/>
                      </w:r>
                      <w:r w:rsidR="00D9366D">
                        <w:rPr>
                          <w:b/>
                          <w:bCs/>
                          <w:sz w:val="24"/>
                        </w:rPr>
                        <w:t xml:space="preserve">        </w:t>
                      </w:r>
                      <w:r w:rsidR="00BF546D">
                        <w:rPr>
                          <w:b/>
                          <w:bCs/>
                          <w:sz w:val="24"/>
                        </w:rPr>
                        <w:t>Time allowed: 9</w:t>
                      </w:r>
                      <w:r w:rsidR="00650234">
                        <w:rPr>
                          <w:b/>
                          <w:bCs/>
                          <w:sz w:val="24"/>
                        </w:rPr>
                        <w:t>0min</w:t>
                      </w:r>
                      <w:r w:rsidRPr="00063096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14:paraId="39EE81D2" w14:textId="77777777" w:rsidR="00530079" w:rsidRDefault="00530079"/>
                  </w:txbxContent>
                </v:textbox>
              </v:rect>
              <v:rect id="Rectangle 8" o:spid="_x0000_s1028" style="position:absolute;left:602;top:881;width:10856;height:1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Q+L0A&#10;AADbAAAADwAAAGRycy9kb3ducmV2LnhtbERPvQrCMBDeBd8hnOAimtZBtBpFBMFBBP8Gt6M522Jz&#10;KU2s9e2NILjdx/d7i1VrStFQ7QrLCuJRBII4tbrgTMHlvB1OQTiPrLG0TAre5GC17HYWmGj74iM1&#10;J5+JEMIuQQW591UipUtzMuhGtiIO3N3WBn2AdSZ1ja8Qbko5jqKJNFhwaMixok1O6eP0NAr2t+vg&#10;MN1zu42Pz4OkZlZy7JXq99r1HISn1v/FP/dOh/kxfH8J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JTQ+L0AAADbAAAADwAAAAAAAAAAAAAAAACYAgAAZHJzL2Rvd25yZXYu&#10;eG1sUEsFBgAAAAAEAAQA9QAAAIIDAAAAAA==&#10;" filled="f" strokeweight="3pt"/>
              <v:line id="Line 9" o:spid="_x0000_s1029" style="position:absolute;visibility:visible;mso-wrap-style:square" from="602,3194" to="11458,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left:760;top:998;width:2200;height:1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8B8EA&#10;AADbAAAADwAAAGRycy9kb3ducmV2LnhtbERPS4vCMBC+C/sfwgh7EU19INI1yiLI6tEqu+ttaMa2&#10;tJmUJtb6740geJuP7znLdWcq0VLjCssKxqMIBHFqdcGZgtNxO1yAcB5ZY2WZFNzJwXr10VtirO2N&#10;D9QmPhMhhF2MCnLv61hKl+Zk0I1sTRy4i20M+gCbTOoGbyHcVHISRXNpsODQkGNNm5zSMrkaBb7c&#10;bMvz3zw5tPXPv52dB5Pf/UCpz373/QXCU+ff4pd7p8P8KTx/C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p/AfBAAAA2wAAAA8AAAAAAAAAAAAAAAAAmAIAAGRycy9kb3du&#10;cmV2LnhtbFBLBQYAAAAABAAEAPUAAACGAwAAAAA=&#10;" filled="f" stroked="f" strokeweight="3pt">
                <v:textbox>
                  <w:txbxContent>
                    <w:p w14:paraId="5CD26DF0" w14:textId="77777777" w:rsidR="00530079" w:rsidRDefault="00530079">
                      <w:pPr>
                        <w:textDirection w:val="tbRl"/>
                      </w:pPr>
                      <w:r>
                        <w:object w:dxaOrig="1884" w:dyaOrig="1848" w14:anchorId="5355C765">
                          <v:shape id="_x0000_i1025" type="#_x0000_t75" style="width:94.15pt;height:92.3pt" o:ole="" fillcolor="window">
                            <v:imagedata r:id="rId1" o:title=""/>
                          </v:shape>
                          <o:OLEObject Type="Embed" ProgID="Word.Picture.8" ShapeID="_x0000_i1025" DrawAspect="Content" ObjectID="_1747390218" r:id="rId3"/>
                        </w:object>
                      </w:r>
                    </w:p>
                    <w:p w14:paraId="0FD07678" w14:textId="77777777" w:rsidR="00530079" w:rsidRDefault="00530079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27A"/>
    <w:multiLevelType w:val="hybridMultilevel"/>
    <w:tmpl w:val="8DEE9032"/>
    <w:lvl w:ilvl="0" w:tplc="0B6450C2">
      <w:start w:val="1"/>
      <w:numFmt w:val="lowerRoman"/>
      <w:lvlText w:val="%1-"/>
      <w:lvlJc w:val="left"/>
      <w:pPr>
        <w:ind w:left="144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5A4759"/>
    <w:multiLevelType w:val="hybridMultilevel"/>
    <w:tmpl w:val="AFA02EC4"/>
    <w:lvl w:ilvl="0" w:tplc="C1383DF2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E8102D"/>
    <w:multiLevelType w:val="hybridMultilevel"/>
    <w:tmpl w:val="A6E6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3730FD"/>
    <w:multiLevelType w:val="hybridMultilevel"/>
    <w:tmpl w:val="6E308120"/>
    <w:lvl w:ilvl="0" w:tplc="6ABC145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90A04"/>
    <w:multiLevelType w:val="hybridMultilevel"/>
    <w:tmpl w:val="D5EEC3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0E44F2"/>
    <w:multiLevelType w:val="hybridMultilevel"/>
    <w:tmpl w:val="949ED6A6"/>
    <w:lvl w:ilvl="0" w:tplc="53429C60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raditional Arabic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E724E8"/>
    <w:multiLevelType w:val="hybridMultilevel"/>
    <w:tmpl w:val="78CA3AD0"/>
    <w:lvl w:ilvl="0" w:tplc="B2363E5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AF43C5"/>
    <w:multiLevelType w:val="hybridMultilevel"/>
    <w:tmpl w:val="6012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A714C"/>
    <w:multiLevelType w:val="hybridMultilevel"/>
    <w:tmpl w:val="4BA0B668"/>
    <w:lvl w:ilvl="0" w:tplc="29F28F38">
      <w:start w:val="1"/>
      <w:numFmt w:val="lowerLetter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D4301"/>
    <w:multiLevelType w:val="hybridMultilevel"/>
    <w:tmpl w:val="9CC6E66E"/>
    <w:lvl w:ilvl="0" w:tplc="75B03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A3B01"/>
    <w:multiLevelType w:val="hybridMultilevel"/>
    <w:tmpl w:val="E0B4FF8E"/>
    <w:lvl w:ilvl="0" w:tplc="027213E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37780"/>
    <w:multiLevelType w:val="hybridMultilevel"/>
    <w:tmpl w:val="9B36E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940DB"/>
    <w:multiLevelType w:val="hybridMultilevel"/>
    <w:tmpl w:val="C0F63330"/>
    <w:lvl w:ilvl="0" w:tplc="FAB0E3B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27715"/>
    <w:multiLevelType w:val="hybridMultilevel"/>
    <w:tmpl w:val="53B019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A7295"/>
    <w:multiLevelType w:val="hybridMultilevel"/>
    <w:tmpl w:val="EF1C8810"/>
    <w:lvl w:ilvl="0" w:tplc="7846A6A2">
      <w:start w:val="1"/>
      <w:numFmt w:val="lowerLetter"/>
      <w:lvlText w:val="%1)"/>
      <w:lvlJc w:val="left"/>
      <w:pPr>
        <w:ind w:left="720" w:hanging="360"/>
      </w:pPr>
      <w:rPr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1166D"/>
    <w:multiLevelType w:val="hybridMultilevel"/>
    <w:tmpl w:val="8960D39E"/>
    <w:lvl w:ilvl="0" w:tplc="8C3663C2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3E36563B"/>
    <w:multiLevelType w:val="hybridMultilevel"/>
    <w:tmpl w:val="DA405D78"/>
    <w:lvl w:ilvl="0" w:tplc="5502A6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065911"/>
    <w:multiLevelType w:val="singleLevel"/>
    <w:tmpl w:val="7E121324"/>
    <w:lvl w:ilvl="0">
      <w:start w:val="1"/>
      <w:numFmt w:val="decimal"/>
      <w:lvlText w:val="%1-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  <w:szCs w:val="24"/>
      </w:rPr>
    </w:lvl>
  </w:abstractNum>
  <w:abstractNum w:abstractNumId="18">
    <w:nsid w:val="48604587"/>
    <w:multiLevelType w:val="hybridMultilevel"/>
    <w:tmpl w:val="45BCC4A6"/>
    <w:lvl w:ilvl="0" w:tplc="B180F9E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9602AB2"/>
    <w:multiLevelType w:val="hybridMultilevel"/>
    <w:tmpl w:val="78222C54"/>
    <w:lvl w:ilvl="0" w:tplc="705032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0F1760"/>
    <w:multiLevelType w:val="hybridMultilevel"/>
    <w:tmpl w:val="155CBD54"/>
    <w:lvl w:ilvl="0" w:tplc="7C5EC5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3728C1"/>
    <w:multiLevelType w:val="hybridMultilevel"/>
    <w:tmpl w:val="AEFEED5C"/>
    <w:lvl w:ilvl="0" w:tplc="3DAA0322">
      <w:start w:val="1"/>
      <w:numFmt w:val="lowerLetter"/>
      <w:lvlText w:val="%1-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8A7352"/>
    <w:multiLevelType w:val="hybridMultilevel"/>
    <w:tmpl w:val="9FB8D014"/>
    <w:lvl w:ilvl="0" w:tplc="30884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54471F"/>
    <w:multiLevelType w:val="hybridMultilevel"/>
    <w:tmpl w:val="55503A44"/>
    <w:lvl w:ilvl="0" w:tplc="8938B5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922CD"/>
    <w:multiLevelType w:val="hybridMultilevel"/>
    <w:tmpl w:val="916C84AA"/>
    <w:lvl w:ilvl="0" w:tplc="9906EF4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36917"/>
    <w:multiLevelType w:val="hybridMultilevel"/>
    <w:tmpl w:val="CD26E084"/>
    <w:lvl w:ilvl="0" w:tplc="9906EF4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DE5163"/>
    <w:multiLevelType w:val="hybridMultilevel"/>
    <w:tmpl w:val="151C4C84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03AB8"/>
    <w:multiLevelType w:val="hybridMultilevel"/>
    <w:tmpl w:val="2FB0EE98"/>
    <w:lvl w:ilvl="0" w:tplc="1B502058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51253"/>
    <w:multiLevelType w:val="hybridMultilevel"/>
    <w:tmpl w:val="DEFE6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57322A"/>
    <w:multiLevelType w:val="hybridMultilevel"/>
    <w:tmpl w:val="6CB6E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077A8"/>
    <w:multiLevelType w:val="hybridMultilevel"/>
    <w:tmpl w:val="157A284A"/>
    <w:lvl w:ilvl="0" w:tplc="9906EF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2BF520D"/>
    <w:multiLevelType w:val="hybridMultilevel"/>
    <w:tmpl w:val="F21CB6B0"/>
    <w:lvl w:ilvl="0" w:tplc="6ABC145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975E0"/>
    <w:multiLevelType w:val="hybridMultilevel"/>
    <w:tmpl w:val="8960D39E"/>
    <w:lvl w:ilvl="0" w:tplc="8C3663C2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7550525E"/>
    <w:multiLevelType w:val="hybridMultilevel"/>
    <w:tmpl w:val="D75C8E5C"/>
    <w:lvl w:ilvl="0" w:tplc="07B2ADF8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183C9A"/>
    <w:multiLevelType w:val="hybridMultilevel"/>
    <w:tmpl w:val="4BE27ADE"/>
    <w:lvl w:ilvl="0" w:tplc="B180F9E4">
      <w:start w:val="1"/>
      <w:numFmt w:val="decimal"/>
      <w:lvlText w:val="%1."/>
      <w:lvlJc w:val="left"/>
      <w:pPr>
        <w:ind w:left="40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5">
    <w:nsid w:val="77443554"/>
    <w:multiLevelType w:val="hybridMultilevel"/>
    <w:tmpl w:val="AFB41DBC"/>
    <w:lvl w:ilvl="0" w:tplc="5D0C0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121788"/>
    <w:multiLevelType w:val="hybridMultilevel"/>
    <w:tmpl w:val="D6E2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81A77"/>
    <w:multiLevelType w:val="hybridMultilevel"/>
    <w:tmpl w:val="F426F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36"/>
  </w:num>
  <w:num w:numId="4">
    <w:abstractNumId w:val="29"/>
  </w:num>
  <w:num w:numId="5">
    <w:abstractNumId w:val="18"/>
  </w:num>
  <w:num w:numId="6">
    <w:abstractNumId w:val="34"/>
  </w:num>
  <w:num w:numId="7">
    <w:abstractNumId w:val="4"/>
  </w:num>
  <w:num w:numId="8">
    <w:abstractNumId w:val="26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30"/>
  </w:num>
  <w:num w:numId="14">
    <w:abstractNumId w:val="32"/>
  </w:num>
  <w:num w:numId="15">
    <w:abstractNumId w:val="22"/>
  </w:num>
  <w:num w:numId="16">
    <w:abstractNumId w:val="27"/>
  </w:num>
  <w:num w:numId="17">
    <w:abstractNumId w:val="16"/>
  </w:num>
  <w:num w:numId="18">
    <w:abstractNumId w:val="0"/>
  </w:num>
  <w:num w:numId="19">
    <w:abstractNumId w:val="21"/>
  </w:num>
  <w:num w:numId="20">
    <w:abstractNumId w:val="10"/>
  </w:num>
  <w:num w:numId="21">
    <w:abstractNumId w:val="3"/>
  </w:num>
  <w:num w:numId="22">
    <w:abstractNumId w:val="8"/>
  </w:num>
  <w:num w:numId="23">
    <w:abstractNumId w:val="31"/>
  </w:num>
  <w:num w:numId="24">
    <w:abstractNumId w:val="20"/>
  </w:num>
  <w:num w:numId="25">
    <w:abstractNumId w:val="37"/>
  </w:num>
  <w:num w:numId="26">
    <w:abstractNumId w:val="28"/>
  </w:num>
  <w:num w:numId="27">
    <w:abstractNumId w:val="1"/>
  </w:num>
  <w:num w:numId="28">
    <w:abstractNumId w:val="5"/>
  </w:num>
  <w:num w:numId="29">
    <w:abstractNumId w:val="33"/>
  </w:num>
  <w:num w:numId="30">
    <w:abstractNumId w:val="23"/>
  </w:num>
  <w:num w:numId="31">
    <w:abstractNumId w:val="19"/>
  </w:num>
  <w:num w:numId="32">
    <w:abstractNumId w:val="12"/>
  </w:num>
  <w:num w:numId="33">
    <w:abstractNumId w:val="35"/>
  </w:num>
  <w:num w:numId="34">
    <w:abstractNumId w:val="24"/>
  </w:num>
  <w:num w:numId="35">
    <w:abstractNumId w:val="15"/>
  </w:num>
  <w:num w:numId="36">
    <w:abstractNumId w:val="25"/>
  </w:num>
  <w:num w:numId="37">
    <w:abstractNumId w:val="9"/>
  </w:num>
  <w:num w:numId="3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" fill="f" fillcolor="white">
      <v:fill color="white" on="f"/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2E0"/>
    <w:rsid w:val="00002B45"/>
    <w:rsid w:val="00023542"/>
    <w:rsid w:val="00024679"/>
    <w:rsid w:val="00027FD0"/>
    <w:rsid w:val="00035A7C"/>
    <w:rsid w:val="00035ED3"/>
    <w:rsid w:val="00041BC6"/>
    <w:rsid w:val="000438C2"/>
    <w:rsid w:val="0005151F"/>
    <w:rsid w:val="00061140"/>
    <w:rsid w:val="000645C9"/>
    <w:rsid w:val="00066688"/>
    <w:rsid w:val="000726EB"/>
    <w:rsid w:val="00073ACA"/>
    <w:rsid w:val="00081ABD"/>
    <w:rsid w:val="00081CD5"/>
    <w:rsid w:val="000848CD"/>
    <w:rsid w:val="000A4A48"/>
    <w:rsid w:val="000A5346"/>
    <w:rsid w:val="000A6A62"/>
    <w:rsid w:val="000B023A"/>
    <w:rsid w:val="000B48B5"/>
    <w:rsid w:val="000B4D26"/>
    <w:rsid w:val="000C6906"/>
    <w:rsid w:val="000D06BE"/>
    <w:rsid w:val="000D19B9"/>
    <w:rsid w:val="000D1DFF"/>
    <w:rsid w:val="000D21BB"/>
    <w:rsid w:val="000D3077"/>
    <w:rsid w:val="000D4329"/>
    <w:rsid w:val="000D4D5F"/>
    <w:rsid w:val="000D6085"/>
    <w:rsid w:val="000E0B91"/>
    <w:rsid w:val="000E1558"/>
    <w:rsid w:val="000E44AA"/>
    <w:rsid w:val="000E77E9"/>
    <w:rsid w:val="000F16F8"/>
    <w:rsid w:val="000F41CB"/>
    <w:rsid w:val="000F5FC8"/>
    <w:rsid w:val="000F61B1"/>
    <w:rsid w:val="00102182"/>
    <w:rsid w:val="00107DE0"/>
    <w:rsid w:val="00111121"/>
    <w:rsid w:val="00124303"/>
    <w:rsid w:val="001268A3"/>
    <w:rsid w:val="0012789A"/>
    <w:rsid w:val="001322B8"/>
    <w:rsid w:val="00143125"/>
    <w:rsid w:val="001463E8"/>
    <w:rsid w:val="00147779"/>
    <w:rsid w:val="001513CC"/>
    <w:rsid w:val="0015506A"/>
    <w:rsid w:val="0015699A"/>
    <w:rsid w:val="001638DF"/>
    <w:rsid w:val="00165732"/>
    <w:rsid w:val="0016579B"/>
    <w:rsid w:val="0017078F"/>
    <w:rsid w:val="00176869"/>
    <w:rsid w:val="00176A26"/>
    <w:rsid w:val="00187342"/>
    <w:rsid w:val="00197FAF"/>
    <w:rsid w:val="001A09DD"/>
    <w:rsid w:val="001B1016"/>
    <w:rsid w:val="001B6768"/>
    <w:rsid w:val="001C123D"/>
    <w:rsid w:val="001C41B6"/>
    <w:rsid w:val="001E5070"/>
    <w:rsid w:val="001E5941"/>
    <w:rsid w:val="001F3FBC"/>
    <w:rsid w:val="001F78DC"/>
    <w:rsid w:val="00200C3D"/>
    <w:rsid w:val="00203EAF"/>
    <w:rsid w:val="00204E4C"/>
    <w:rsid w:val="00212E8A"/>
    <w:rsid w:val="00220AE5"/>
    <w:rsid w:val="002231B0"/>
    <w:rsid w:val="00253D6B"/>
    <w:rsid w:val="00253EB1"/>
    <w:rsid w:val="0026019D"/>
    <w:rsid w:val="00261F49"/>
    <w:rsid w:val="0028409D"/>
    <w:rsid w:val="0028488B"/>
    <w:rsid w:val="00290B73"/>
    <w:rsid w:val="00291DDA"/>
    <w:rsid w:val="002939E5"/>
    <w:rsid w:val="00293E24"/>
    <w:rsid w:val="002946F4"/>
    <w:rsid w:val="002963AD"/>
    <w:rsid w:val="002A092B"/>
    <w:rsid w:val="002A5D2F"/>
    <w:rsid w:val="002B60C5"/>
    <w:rsid w:val="002B61AA"/>
    <w:rsid w:val="002C119E"/>
    <w:rsid w:val="002C3D42"/>
    <w:rsid w:val="002C4C22"/>
    <w:rsid w:val="002D09E3"/>
    <w:rsid w:val="002D72F7"/>
    <w:rsid w:val="002E1797"/>
    <w:rsid w:val="002E2479"/>
    <w:rsid w:val="002E5356"/>
    <w:rsid w:val="002E6EBA"/>
    <w:rsid w:val="002F2C16"/>
    <w:rsid w:val="002F3F18"/>
    <w:rsid w:val="003015CC"/>
    <w:rsid w:val="00307867"/>
    <w:rsid w:val="003277EC"/>
    <w:rsid w:val="00330122"/>
    <w:rsid w:val="003305B2"/>
    <w:rsid w:val="00333AE4"/>
    <w:rsid w:val="00333EAB"/>
    <w:rsid w:val="00341FDC"/>
    <w:rsid w:val="003432BA"/>
    <w:rsid w:val="00347D5E"/>
    <w:rsid w:val="003576BB"/>
    <w:rsid w:val="0035795D"/>
    <w:rsid w:val="00361610"/>
    <w:rsid w:val="00364CE7"/>
    <w:rsid w:val="00367EEA"/>
    <w:rsid w:val="00375A94"/>
    <w:rsid w:val="003834DA"/>
    <w:rsid w:val="0038639A"/>
    <w:rsid w:val="003867F2"/>
    <w:rsid w:val="003907FC"/>
    <w:rsid w:val="00390EE1"/>
    <w:rsid w:val="0039283C"/>
    <w:rsid w:val="00394BEA"/>
    <w:rsid w:val="003976AA"/>
    <w:rsid w:val="00397A8F"/>
    <w:rsid w:val="003B0FF9"/>
    <w:rsid w:val="003C1DEF"/>
    <w:rsid w:val="003C4251"/>
    <w:rsid w:val="003C6B0E"/>
    <w:rsid w:val="003E6942"/>
    <w:rsid w:val="003F377C"/>
    <w:rsid w:val="003F3DDF"/>
    <w:rsid w:val="003F5DAA"/>
    <w:rsid w:val="0041196C"/>
    <w:rsid w:val="00411FFB"/>
    <w:rsid w:val="004127C4"/>
    <w:rsid w:val="0041292A"/>
    <w:rsid w:val="004135B1"/>
    <w:rsid w:val="00422E32"/>
    <w:rsid w:val="00423469"/>
    <w:rsid w:val="00424BCF"/>
    <w:rsid w:val="004259D7"/>
    <w:rsid w:val="0043049F"/>
    <w:rsid w:val="00434587"/>
    <w:rsid w:val="004430F5"/>
    <w:rsid w:val="004462E4"/>
    <w:rsid w:val="00447D7D"/>
    <w:rsid w:val="00456F2B"/>
    <w:rsid w:val="00476542"/>
    <w:rsid w:val="004806E7"/>
    <w:rsid w:val="00491F7A"/>
    <w:rsid w:val="00494BEB"/>
    <w:rsid w:val="00496662"/>
    <w:rsid w:val="004A020D"/>
    <w:rsid w:val="004A1A0C"/>
    <w:rsid w:val="004A1BCD"/>
    <w:rsid w:val="004A3927"/>
    <w:rsid w:val="004B064D"/>
    <w:rsid w:val="004B7966"/>
    <w:rsid w:val="004E31C8"/>
    <w:rsid w:val="004E692B"/>
    <w:rsid w:val="00512F13"/>
    <w:rsid w:val="00514DD2"/>
    <w:rsid w:val="00524030"/>
    <w:rsid w:val="0052765C"/>
    <w:rsid w:val="00530079"/>
    <w:rsid w:val="00534197"/>
    <w:rsid w:val="0053512F"/>
    <w:rsid w:val="00544AC2"/>
    <w:rsid w:val="0054798C"/>
    <w:rsid w:val="005509C6"/>
    <w:rsid w:val="00554D1A"/>
    <w:rsid w:val="005576FA"/>
    <w:rsid w:val="00563D57"/>
    <w:rsid w:val="00575D9A"/>
    <w:rsid w:val="00584625"/>
    <w:rsid w:val="00584DEE"/>
    <w:rsid w:val="00587B53"/>
    <w:rsid w:val="0059019E"/>
    <w:rsid w:val="005972DC"/>
    <w:rsid w:val="005A2EC1"/>
    <w:rsid w:val="005B2D35"/>
    <w:rsid w:val="005C22E1"/>
    <w:rsid w:val="005D0CEA"/>
    <w:rsid w:val="005D2AB6"/>
    <w:rsid w:val="005D3681"/>
    <w:rsid w:val="005D53F9"/>
    <w:rsid w:val="005D55B5"/>
    <w:rsid w:val="005D6865"/>
    <w:rsid w:val="005D6D24"/>
    <w:rsid w:val="005D6F86"/>
    <w:rsid w:val="005E6423"/>
    <w:rsid w:val="005F0357"/>
    <w:rsid w:val="005F2DBD"/>
    <w:rsid w:val="005F5FDB"/>
    <w:rsid w:val="005F736F"/>
    <w:rsid w:val="00603327"/>
    <w:rsid w:val="00603E51"/>
    <w:rsid w:val="00617BE6"/>
    <w:rsid w:val="00620BA8"/>
    <w:rsid w:val="00621F0D"/>
    <w:rsid w:val="00626879"/>
    <w:rsid w:val="006272BA"/>
    <w:rsid w:val="00630C74"/>
    <w:rsid w:val="00630E71"/>
    <w:rsid w:val="00632BEC"/>
    <w:rsid w:val="00640CB0"/>
    <w:rsid w:val="00642238"/>
    <w:rsid w:val="00650234"/>
    <w:rsid w:val="006535EB"/>
    <w:rsid w:val="00653AB0"/>
    <w:rsid w:val="00672797"/>
    <w:rsid w:val="0068161E"/>
    <w:rsid w:val="006B0783"/>
    <w:rsid w:val="006C2784"/>
    <w:rsid w:val="006C70C5"/>
    <w:rsid w:val="006D10B1"/>
    <w:rsid w:val="006D22B8"/>
    <w:rsid w:val="006D28A0"/>
    <w:rsid w:val="006E5BD2"/>
    <w:rsid w:val="006F192C"/>
    <w:rsid w:val="006F2F95"/>
    <w:rsid w:val="006F692B"/>
    <w:rsid w:val="00707A3F"/>
    <w:rsid w:val="007375B1"/>
    <w:rsid w:val="007409FA"/>
    <w:rsid w:val="00743E24"/>
    <w:rsid w:val="007511B2"/>
    <w:rsid w:val="007520AD"/>
    <w:rsid w:val="00756175"/>
    <w:rsid w:val="00756C2C"/>
    <w:rsid w:val="00760852"/>
    <w:rsid w:val="00765C0F"/>
    <w:rsid w:val="00766FD6"/>
    <w:rsid w:val="00796A00"/>
    <w:rsid w:val="007A14D4"/>
    <w:rsid w:val="007A23A4"/>
    <w:rsid w:val="007B66AB"/>
    <w:rsid w:val="007C088B"/>
    <w:rsid w:val="007C1556"/>
    <w:rsid w:val="007D1BEB"/>
    <w:rsid w:val="007E3086"/>
    <w:rsid w:val="007F05EB"/>
    <w:rsid w:val="007F59C9"/>
    <w:rsid w:val="008166C1"/>
    <w:rsid w:val="0081725B"/>
    <w:rsid w:val="00822C5D"/>
    <w:rsid w:val="0082467C"/>
    <w:rsid w:val="0082578A"/>
    <w:rsid w:val="0083612E"/>
    <w:rsid w:val="00837ACA"/>
    <w:rsid w:val="00840AD7"/>
    <w:rsid w:val="008420D0"/>
    <w:rsid w:val="00842B5E"/>
    <w:rsid w:val="00844DBE"/>
    <w:rsid w:val="0084521C"/>
    <w:rsid w:val="00856F84"/>
    <w:rsid w:val="0086503C"/>
    <w:rsid w:val="008654E6"/>
    <w:rsid w:val="008676B2"/>
    <w:rsid w:val="008700A0"/>
    <w:rsid w:val="00871686"/>
    <w:rsid w:val="008861E6"/>
    <w:rsid w:val="00893244"/>
    <w:rsid w:val="00897F54"/>
    <w:rsid w:val="008A2EEA"/>
    <w:rsid w:val="008B4BE8"/>
    <w:rsid w:val="008B7EE5"/>
    <w:rsid w:val="008C350D"/>
    <w:rsid w:val="008D074F"/>
    <w:rsid w:val="008D37C0"/>
    <w:rsid w:val="008D43DF"/>
    <w:rsid w:val="008D4D73"/>
    <w:rsid w:val="008E051F"/>
    <w:rsid w:val="008E1E4E"/>
    <w:rsid w:val="008E5164"/>
    <w:rsid w:val="008E56B3"/>
    <w:rsid w:val="008F0810"/>
    <w:rsid w:val="008F3ED3"/>
    <w:rsid w:val="00900483"/>
    <w:rsid w:val="00906A46"/>
    <w:rsid w:val="0091026C"/>
    <w:rsid w:val="009133DD"/>
    <w:rsid w:val="00915245"/>
    <w:rsid w:val="00924AC1"/>
    <w:rsid w:val="00925C97"/>
    <w:rsid w:val="00931CEE"/>
    <w:rsid w:val="00937842"/>
    <w:rsid w:val="00940ABB"/>
    <w:rsid w:val="0094305E"/>
    <w:rsid w:val="00945AE9"/>
    <w:rsid w:val="00947E9E"/>
    <w:rsid w:val="00950172"/>
    <w:rsid w:val="009502E0"/>
    <w:rsid w:val="009520F9"/>
    <w:rsid w:val="009532CD"/>
    <w:rsid w:val="00965795"/>
    <w:rsid w:val="009754D5"/>
    <w:rsid w:val="00986E6E"/>
    <w:rsid w:val="009A5A4D"/>
    <w:rsid w:val="009B49F5"/>
    <w:rsid w:val="009B756F"/>
    <w:rsid w:val="009C7F14"/>
    <w:rsid w:val="009D20C4"/>
    <w:rsid w:val="009D67BE"/>
    <w:rsid w:val="009E39C6"/>
    <w:rsid w:val="00A001DF"/>
    <w:rsid w:val="00A009B7"/>
    <w:rsid w:val="00A02E77"/>
    <w:rsid w:val="00A03ED6"/>
    <w:rsid w:val="00A074CB"/>
    <w:rsid w:val="00A1441E"/>
    <w:rsid w:val="00A24C6F"/>
    <w:rsid w:val="00A27914"/>
    <w:rsid w:val="00A35AF0"/>
    <w:rsid w:val="00A37336"/>
    <w:rsid w:val="00A77F0D"/>
    <w:rsid w:val="00A818B0"/>
    <w:rsid w:val="00A8616F"/>
    <w:rsid w:val="00A8636D"/>
    <w:rsid w:val="00A96420"/>
    <w:rsid w:val="00A969DE"/>
    <w:rsid w:val="00A97BF3"/>
    <w:rsid w:val="00AB2EF9"/>
    <w:rsid w:val="00AB47D9"/>
    <w:rsid w:val="00AC1BFA"/>
    <w:rsid w:val="00AD702D"/>
    <w:rsid w:val="00AD79B0"/>
    <w:rsid w:val="00AE41E7"/>
    <w:rsid w:val="00AF2638"/>
    <w:rsid w:val="00AF340A"/>
    <w:rsid w:val="00AF4C1D"/>
    <w:rsid w:val="00AF63CE"/>
    <w:rsid w:val="00B0317D"/>
    <w:rsid w:val="00B060D1"/>
    <w:rsid w:val="00B115C9"/>
    <w:rsid w:val="00B16D4F"/>
    <w:rsid w:val="00B30219"/>
    <w:rsid w:val="00B30AA5"/>
    <w:rsid w:val="00B34242"/>
    <w:rsid w:val="00B47118"/>
    <w:rsid w:val="00B53B73"/>
    <w:rsid w:val="00B548B4"/>
    <w:rsid w:val="00B626AB"/>
    <w:rsid w:val="00B70460"/>
    <w:rsid w:val="00B76C2D"/>
    <w:rsid w:val="00B80114"/>
    <w:rsid w:val="00B829FE"/>
    <w:rsid w:val="00B953BF"/>
    <w:rsid w:val="00B96034"/>
    <w:rsid w:val="00B96F1E"/>
    <w:rsid w:val="00BA7FAD"/>
    <w:rsid w:val="00BB48B2"/>
    <w:rsid w:val="00BC10B5"/>
    <w:rsid w:val="00BC1FE9"/>
    <w:rsid w:val="00BC57A5"/>
    <w:rsid w:val="00BD3C56"/>
    <w:rsid w:val="00BF2FF1"/>
    <w:rsid w:val="00BF546D"/>
    <w:rsid w:val="00C004E1"/>
    <w:rsid w:val="00C11602"/>
    <w:rsid w:val="00C12FA9"/>
    <w:rsid w:val="00C13930"/>
    <w:rsid w:val="00C14FE8"/>
    <w:rsid w:val="00C15437"/>
    <w:rsid w:val="00C17E33"/>
    <w:rsid w:val="00C2325A"/>
    <w:rsid w:val="00C24C77"/>
    <w:rsid w:val="00C266A7"/>
    <w:rsid w:val="00C31CC9"/>
    <w:rsid w:val="00C362DE"/>
    <w:rsid w:val="00C41546"/>
    <w:rsid w:val="00C43256"/>
    <w:rsid w:val="00C43C27"/>
    <w:rsid w:val="00C5246E"/>
    <w:rsid w:val="00C55749"/>
    <w:rsid w:val="00C628AB"/>
    <w:rsid w:val="00C64752"/>
    <w:rsid w:val="00C801CA"/>
    <w:rsid w:val="00C83F7E"/>
    <w:rsid w:val="00C94B07"/>
    <w:rsid w:val="00C96330"/>
    <w:rsid w:val="00C965AF"/>
    <w:rsid w:val="00CA39D4"/>
    <w:rsid w:val="00CA6E0A"/>
    <w:rsid w:val="00CB03F8"/>
    <w:rsid w:val="00CB1760"/>
    <w:rsid w:val="00CB193C"/>
    <w:rsid w:val="00CB3D51"/>
    <w:rsid w:val="00CB4602"/>
    <w:rsid w:val="00CB4645"/>
    <w:rsid w:val="00CC5878"/>
    <w:rsid w:val="00CC5D88"/>
    <w:rsid w:val="00CD4100"/>
    <w:rsid w:val="00CD714E"/>
    <w:rsid w:val="00CE506F"/>
    <w:rsid w:val="00CE7FED"/>
    <w:rsid w:val="00CF06D9"/>
    <w:rsid w:val="00CF5794"/>
    <w:rsid w:val="00CF6F34"/>
    <w:rsid w:val="00D04811"/>
    <w:rsid w:val="00D04868"/>
    <w:rsid w:val="00D11905"/>
    <w:rsid w:val="00D1366D"/>
    <w:rsid w:val="00D15F96"/>
    <w:rsid w:val="00D16132"/>
    <w:rsid w:val="00D16D85"/>
    <w:rsid w:val="00D17F85"/>
    <w:rsid w:val="00D2010B"/>
    <w:rsid w:val="00D23106"/>
    <w:rsid w:val="00D303AE"/>
    <w:rsid w:val="00D33C03"/>
    <w:rsid w:val="00D34299"/>
    <w:rsid w:val="00D41456"/>
    <w:rsid w:val="00D42650"/>
    <w:rsid w:val="00D458DF"/>
    <w:rsid w:val="00D45E5D"/>
    <w:rsid w:val="00D51874"/>
    <w:rsid w:val="00D54297"/>
    <w:rsid w:val="00D56EC7"/>
    <w:rsid w:val="00D5793C"/>
    <w:rsid w:val="00D6308D"/>
    <w:rsid w:val="00D63545"/>
    <w:rsid w:val="00D639F5"/>
    <w:rsid w:val="00D81FC1"/>
    <w:rsid w:val="00D83BEE"/>
    <w:rsid w:val="00D86EB9"/>
    <w:rsid w:val="00D9186A"/>
    <w:rsid w:val="00D9366D"/>
    <w:rsid w:val="00DA0BAE"/>
    <w:rsid w:val="00DA767B"/>
    <w:rsid w:val="00DC3E4D"/>
    <w:rsid w:val="00DC6034"/>
    <w:rsid w:val="00DC6CA6"/>
    <w:rsid w:val="00DE12A9"/>
    <w:rsid w:val="00DE3DFA"/>
    <w:rsid w:val="00E0589E"/>
    <w:rsid w:val="00E05E17"/>
    <w:rsid w:val="00E07BFA"/>
    <w:rsid w:val="00E1427E"/>
    <w:rsid w:val="00E14288"/>
    <w:rsid w:val="00E22075"/>
    <w:rsid w:val="00E23454"/>
    <w:rsid w:val="00E23A7F"/>
    <w:rsid w:val="00E25110"/>
    <w:rsid w:val="00E27AA4"/>
    <w:rsid w:val="00E27F2D"/>
    <w:rsid w:val="00E31073"/>
    <w:rsid w:val="00E41379"/>
    <w:rsid w:val="00E42F26"/>
    <w:rsid w:val="00E44AD9"/>
    <w:rsid w:val="00E53C90"/>
    <w:rsid w:val="00E56DC9"/>
    <w:rsid w:val="00E63A70"/>
    <w:rsid w:val="00E6474B"/>
    <w:rsid w:val="00E75761"/>
    <w:rsid w:val="00E80CC0"/>
    <w:rsid w:val="00EA398F"/>
    <w:rsid w:val="00EA733C"/>
    <w:rsid w:val="00EB0872"/>
    <w:rsid w:val="00EB2510"/>
    <w:rsid w:val="00EB7489"/>
    <w:rsid w:val="00EC23C5"/>
    <w:rsid w:val="00ED0DBC"/>
    <w:rsid w:val="00ED2299"/>
    <w:rsid w:val="00ED28D7"/>
    <w:rsid w:val="00ED3D6B"/>
    <w:rsid w:val="00ED4B0D"/>
    <w:rsid w:val="00EE7E99"/>
    <w:rsid w:val="00EF3DCC"/>
    <w:rsid w:val="00EF57F6"/>
    <w:rsid w:val="00EF5E46"/>
    <w:rsid w:val="00EF7A54"/>
    <w:rsid w:val="00F016E6"/>
    <w:rsid w:val="00F06411"/>
    <w:rsid w:val="00F2063A"/>
    <w:rsid w:val="00F21E1C"/>
    <w:rsid w:val="00F22861"/>
    <w:rsid w:val="00F23EE0"/>
    <w:rsid w:val="00F54E40"/>
    <w:rsid w:val="00F550F0"/>
    <w:rsid w:val="00F61C3E"/>
    <w:rsid w:val="00F71659"/>
    <w:rsid w:val="00F94AB7"/>
    <w:rsid w:val="00F95F3C"/>
    <w:rsid w:val="00FA5308"/>
    <w:rsid w:val="00FA6DF1"/>
    <w:rsid w:val="00FA753A"/>
    <w:rsid w:val="00FB4043"/>
    <w:rsid w:val="00FB480E"/>
    <w:rsid w:val="00FB6BEA"/>
    <w:rsid w:val="00FC567C"/>
    <w:rsid w:val="00FC7A79"/>
    <w:rsid w:val="00FD063D"/>
    <w:rsid w:val="00FD28A6"/>
    <w:rsid w:val="00FD3895"/>
    <w:rsid w:val="00FD79E4"/>
    <w:rsid w:val="00FD7DCC"/>
    <w:rsid w:val="00FE1BDD"/>
    <w:rsid w:val="00FE1CBA"/>
    <w:rsid w:val="00FE2B5E"/>
    <w:rsid w:val="00FE3E34"/>
    <w:rsid w:val="00FE560F"/>
    <w:rsid w:val="00FE5CA8"/>
    <w:rsid w:val="00FF0E05"/>
    <w:rsid w:val="00FF0E77"/>
    <w:rsid w:val="00FF4358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>
      <v:fill color="white" on="f"/>
      <v:stroke weight="3pt"/>
    </o:shapedefaults>
    <o:shapelayout v:ext="edit">
      <o:idmap v:ext="edit" data="1"/>
    </o:shapelayout>
  </w:shapeDefaults>
  <w:decimalSymbol w:val="."/>
  <w:listSeparator w:val=","/>
  <w14:docId w14:val="593CA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lowKashida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630" w:right="-7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ind w:left="-90" w:right="-720"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12"/>
      </w:numPr>
      <w:tabs>
        <w:tab w:val="left" w:pos="284"/>
        <w:tab w:val="left" w:pos="1843"/>
        <w:tab w:val="left" w:pos="5954"/>
      </w:tabs>
      <w:spacing w:line="360" w:lineRule="auto"/>
      <w:jc w:val="center"/>
      <w:outlineLvl w:val="6"/>
    </w:pPr>
    <w:rPr>
      <w:b/>
      <w:bCs/>
      <w:i/>
      <w:iCs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szCs w:val="3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560" w:hanging="840"/>
      <w:jc w:val="lowKashida"/>
    </w:pPr>
    <w:rPr>
      <w:sz w:val="24"/>
    </w:rPr>
  </w:style>
  <w:style w:type="paragraph" w:styleId="BodyTextIndent2">
    <w:name w:val="Body Text Indent 2"/>
    <w:basedOn w:val="Normal"/>
    <w:pPr>
      <w:ind w:left="1560" w:hanging="851"/>
      <w:jc w:val="lowKashida"/>
    </w:pPr>
    <w:rPr>
      <w:sz w:val="24"/>
    </w:rPr>
  </w:style>
  <w:style w:type="paragraph" w:styleId="BodyTextIndent3">
    <w:name w:val="Body Text Indent 3"/>
    <w:basedOn w:val="Normal"/>
    <w:pPr>
      <w:ind w:left="851" w:hanging="851"/>
      <w:jc w:val="lowKashida"/>
    </w:pPr>
    <w:rPr>
      <w:b/>
      <w:bCs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right" w:pos="990"/>
      </w:tabs>
      <w:ind w:left="900" w:right="-720" w:hanging="900"/>
    </w:pPr>
    <w:rPr>
      <w:sz w:val="28"/>
    </w:rPr>
  </w:style>
  <w:style w:type="paragraph" w:styleId="BodyText2">
    <w:name w:val="Body Text 2"/>
    <w:basedOn w:val="Normal"/>
    <w:rPr>
      <w:sz w:val="28"/>
    </w:rPr>
  </w:style>
  <w:style w:type="paragraph" w:styleId="BodyText">
    <w:name w:val="Body Text"/>
    <w:basedOn w:val="Normal"/>
    <w:rPr>
      <w:sz w:val="28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8488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97FAF"/>
  </w:style>
  <w:style w:type="table" w:styleId="TableGrid">
    <w:name w:val="Table Grid"/>
    <w:basedOn w:val="TableNormal"/>
    <w:rsid w:val="00197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7F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basedOn w:val="DefaultParagraphFont"/>
    <w:uiPriority w:val="99"/>
    <w:rsid w:val="00947E9E"/>
  </w:style>
  <w:style w:type="paragraph" w:styleId="NormalWeb">
    <w:name w:val="Normal (Web)"/>
    <w:basedOn w:val="Normal"/>
    <w:uiPriority w:val="99"/>
    <w:semiHidden/>
    <w:unhideWhenUsed/>
    <w:rsid w:val="00F2063A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22E1"/>
    <w:rPr>
      <w:color w:val="808080"/>
    </w:rPr>
  </w:style>
  <w:style w:type="table" w:customStyle="1" w:styleId="TableGrid1">
    <w:name w:val="Table Grid1"/>
    <w:basedOn w:val="TableNormal"/>
    <w:next w:val="TableGrid"/>
    <w:rsid w:val="005D53F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lowKashida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630" w:right="-7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ind w:left="-90" w:right="-720"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12"/>
      </w:numPr>
      <w:tabs>
        <w:tab w:val="left" w:pos="284"/>
        <w:tab w:val="left" w:pos="1843"/>
        <w:tab w:val="left" w:pos="5954"/>
      </w:tabs>
      <w:spacing w:line="360" w:lineRule="auto"/>
      <w:jc w:val="center"/>
      <w:outlineLvl w:val="6"/>
    </w:pPr>
    <w:rPr>
      <w:b/>
      <w:bCs/>
      <w:i/>
      <w:iCs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szCs w:val="3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560" w:hanging="840"/>
      <w:jc w:val="lowKashida"/>
    </w:pPr>
    <w:rPr>
      <w:sz w:val="24"/>
    </w:rPr>
  </w:style>
  <w:style w:type="paragraph" w:styleId="BodyTextIndent2">
    <w:name w:val="Body Text Indent 2"/>
    <w:basedOn w:val="Normal"/>
    <w:pPr>
      <w:ind w:left="1560" w:hanging="851"/>
      <w:jc w:val="lowKashida"/>
    </w:pPr>
    <w:rPr>
      <w:sz w:val="24"/>
    </w:rPr>
  </w:style>
  <w:style w:type="paragraph" w:styleId="BodyTextIndent3">
    <w:name w:val="Body Text Indent 3"/>
    <w:basedOn w:val="Normal"/>
    <w:pPr>
      <w:ind w:left="851" w:hanging="851"/>
      <w:jc w:val="lowKashida"/>
    </w:pPr>
    <w:rPr>
      <w:b/>
      <w:bCs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right" w:pos="990"/>
      </w:tabs>
      <w:ind w:left="900" w:right="-720" w:hanging="900"/>
    </w:pPr>
    <w:rPr>
      <w:sz w:val="28"/>
    </w:rPr>
  </w:style>
  <w:style w:type="paragraph" w:styleId="BodyText2">
    <w:name w:val="Body Text 2"/>
    <w:basedOn w:val="Normal"/>
    <w:rPr>
      <w:sz w:val="28"/>
    </w:rPr>
  </w:style>
  <w:style w:type="paragraph" w:styleId="BodyText">
    <w:name w:val="Body Text"/>
    <w:basedOn w:val="Normal"/>
    <w:rPr>
      <w:sz w:val="28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8488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97FAF"/>
  </w:style>
  <w:style w:type="table" w:styleId="TableGrid">
    <w:name w:val="Table Grid"/>
    <w:basedOn w:val="TableNormal"/>
    <w:rsid w:val="00197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7F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basedOn w:val="DefaultParagraphFont"/>
    <w:uiPriority w:val="99"/>
    <w:rsid w:val="00947E9E"/>
  </w:style>
  <w:style w:type="paragraph" w:styleId="NormalWeb">
    <w:name w:val="Normal (Web)"/>
    <w:basedOn w:val="Normal"/>
    <w:uiPriority w:val="99"/>
    <w:semiHidden/>
    <w:unhideWhenUsed/>
    <w:rsid w:val="00F2063A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22E1"/>
    <w:rPr>
      <w:color w:val="808080"/>
    </w:rPr>
  </w:style>
  <w:style w:type="table" w:customStyle="1" w:styleId="TableGrid1">
    <w:name w:val="Table Grid1"/>
    <w:basedOn w:val="TableNormal"/>
    <w:next w:val="TableGrid"/>
    <w:rsid w:val="005D53F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7073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995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3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69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697">
          <w:marLeft w:val="1166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8553">
          <w:marLeft w:val="180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591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6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b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95\Desktop\safaa-exam\EX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CBD66-F982-4E9D-AFBB-6A4937AA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EXAM.dot</Template>
  <TotalTime>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AASTMT</dc:creator>
  <cp:lastModifiedBy>Dr.Waleed</cp:lastModifiedBy>
  <cp:revision>5</cp:revision>
  <cp:lastPrinted>2023-04-25T09:52:00Z</cp:lastPrinted>
  <dcterms:created xsi:type="dcterms:W3CDTF">2023-06-04T11:18:00Z</dcterms:created>
  <dcterms:modified xsi:type="dcterms:W3CDTF">2023-06-04T11:23:00Z</dcterms:modified>
</cp:coreProperties>
</file>